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5"/>
        <w:gridCol w:w="2628"/>
        <w:gridCol w:w="432"/>
      </w:tblGrid>
      <w:tr w:rsidR="00954141" w14:paraId="354FDB73" w14:textId="77777777" w:rsidTr="00085D4C">
        <w:tc>
          <w:tcPr>
            <w:tcW w:w="77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396F93" w14:textId="77777777" w:rsidR="00954141" w:rsidRDefault="00435E14" w:rsidP="00BB3509">
            <w:pPr>
              <w:pStyle w:val="Title"/>
              <w:jc w:val="center"/>
            </w:pPr>
            <w:sdt>
              <w:sdtPr>
                <w:alias w:val="Enter first name:"/>
                <w:tag w:val="Enter first name:"/>
                <w:id w:val="1028069140"/>
                <w:placeholder>
                  <w:docPart w:val="7B6FF8A1B7F94E6CA335EB2960FCF8C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954141" w:rsidRPr="002C636A">
                  <w:t>Ching-</w:t>
                </w:r>
                <w:proofErr w:type="spellStart"/>
                <w:r w:rsidR="00954141" w:rsidRPr="002C636A">
                  <w:t>Chuan</w:t>
                </w:r>
                <w:proofErr w:type="spellEnd"/>
                <w:r w:rsidR="00954141" w:rsidRPr="002C636A">
                  <w:t xml:space="preserve"> Chen</w:t>
                </w:r>
              </w:sdtContent>
            </w:sdt>
            <w:r w:rsidR="00954141" w:rsidRPr="00954141">
              <w:rPr>
                <w:sz w:val="52"/>
              </w:rPr>
              <w:br/>
            </w:r>
            <w:sdt>
              <w:sdtPr>
                <w:rPr>
                  <w:sz w:val="40"/>
                </w:rPr>
                <w:alias w:val="Enter last name:"/>
                <w:tag w:val="Enter last name:"/>
                <w:id w:val="-1225758484"/>
                <w:placeholder>
                  <w:docPart w:val="E10DB63979D8454696BE20EEE1B3D22D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954141" w:rsidRPr="002C636A">
                  <w:rPr>
                    <w:sz w:val="40"/>
                  </w:rPr>
                  <w:t>Data Scientist / Data Engineer</w:t>
                </w:r>
              </w:sdtContent>
            </w:sdt>
          </w:p>
        </w:tc>
        <w:sdt>
          <w:sdtPr>
            <w:alias w:val="Enter phone:"/>
            <w:tag w:val="Enter phone:"/>
            <w:id w:val="-1849400302"/>
            <w:placeholder>
              <w:docPart w:val="A955D7AC0E6B4C86B587599E35D47FB2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tc>
              <w:tcPr>
                <w:tcW w:w="262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67A3F7C" w14:textId="77777777" w:rsidR="00954141" w:rsidRDefault="00954141" w:rsidP="00954141">
                <w:pPr>
                  <w:jc w:val="right"/>
                </w:pPr>
                <w:r>
                  <w:t>+886-966-676-326</w:t>
                </w:r>
              </w:p>
            </w:tc>
          </w:sdtContent>
        </w:sdt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5AE243CC" w14:textId="77777777" w:rsidR="00954141" w:rsidRDefault="00954141"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087189E" wp14:editId="49C84395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56F13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954141" w14:paraId="553555BF" w14:textId="77777777" w:rsidTr="00085D4C">
        <w:trPr>
          <w:trHeight w:val="231"/>
        </w:trPr>
        <w:tc>
          <w:tcPr>
            <w:tcW w:w="77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A2ABA9" w14:textId="77777777" w:rsidR="00954141" w:rsidRDefault="00954141"/>
        </w:tc>
        <w:sdt>
          <w:sdtPr>
            <w:alias w:val="Enter email:"/>
            <w:tag w:val="Enter email:"/>
            <w:id w:val="-675184368"/>
            <w:placeholder>
              <w:docPart w:val="42FEEC9D5C344734A7670C930A2B4552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tc>
              <w:tcPr>
                <w:tcW w:w="262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2A046EA" w14:textId="77777777" w:rsidR="00954141" w:rsidRDefault="00954141" w:rsidP="00954141">
                <w:pPr>
                  <w:jc w:val="right"/>
                </w:pPr>
                <w:r>
                  <w:t>zw12356@gmail.com</w:t>
                </w:r>
              </w:p>
            </w:tc>
          </w:sdtContent>
        </w:sdt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79CD54A6" w14:textId="77777777" w:rsidR="00954141" w:rsidRDefault="00954141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D59155" wp14:editId="76353A6D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96004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954141" w14:paraId="1A744F4A" w14:textId="77777777" w:rsidTr="00085D4C">
        <w:trPr>
          <w:trHeight w:val="230"/>
        </w:trPr>
        <w:tc>
          <w:tcPr>
            <w:tcW w:w="77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275A86" w14:textId="77777777" w:rsidR="00954141" w:rsidRDefault="00954141"/>
        </w:tc>
        <w:sdt>
          <w:sdtPr>
            <w:alias w:val="Enter LinkedIn profile:"/>
            <w:tag w:val="Enter LinkedIn profile:"/>
            <w:id w:val="1102843699"/>
            <w:placeholder>
              <w:docPart w:val="6A82BF1B79FF4131AF9CFE01F278B5A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262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2C8B439" w14:textId="77777777" w:rsidR="00954141" w:rsidRDefault="00954141" w:rsidP="00954141">
                <w:pPr>
                  <w:jc w:val="right"/>
                </w:pPr>
                <w:r>
                  <w:t>celestial0230</w:t>
                </w:r>
              </w:p>
            </w:tc>
          </w:sdtContent>
        </w:sdt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78B6DE1F" w14:textId="77777777" w:rsidR="00954141" w:rsidRDefault="00954141"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0F4B8D" wp14:editId="2CD2460D">
                      <wp:extent cx="109728" cy="109728"/>
                      <wp:effectExtent l="0" t="0" r="5080" b="5080"/>
                      <wp:docPr id="56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7AB8CF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  <w:tr w:rsidR="00954141" w14:paraId="2EAC13D1" w14:textId="77777777" w:rsidTr="00085D4C">
        <w:trPr>
          <w:trHeight w:val="230"/>
        </w:trPr>
        <w:tc>
          <w:tcPr>
            <w:tcW w:w="77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127F74" w14:textId="77777777" w:rsidR="00954141" w:rsidRDefault="00954141"/>
        </w:tc>
        <w:sdt>
          <w:sdtPr>
            <w:alias w:val="Enter Twitter/blog/portfolio:"/>
            <w:tag w:val="Enter Twitter/blog/portfolio:"/>
            <w:id w:val="182791170"/>
            <w:placeholder>
              <w:docPart w:val="8A9775278B9C4F3692F734DE4D9C473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262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FB0807A" w14:textId="77777777" w:rsidR="00954141" w:rsidRDefault="00954141" w:rsidP="00954141">
                <w:pPr>
                  <w:jc w:val="right"/>
                </w:pPr>
                <w:r>
                  <w:t>chingchuan-chen.github.io</w:t>
                </w:r>
              </w:p>
            </w:tc>
          </w:sdtContent>
        </w:sdt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013D7B33" w14:textId="77777777" w:rsidR="00954141" w:rsidRDefault="00954141"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9D634DF" wp14:editId="49B701D0">
                      <wp:extent cx="118872" cy="118872"/>
                      <wp:effectExtent l="0" t="0" r="0" b="0"/>
                      <wp:docPr id="57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EE3D51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  <w:tr w:rsidR="00E61B07" w14:paraId="43BB071C" w14:textId="77777777" w:rsidTr="00085D4C">
        <w:trPr>
          <w:trHeight w:val="230"/>
        </w:trPr>
        <w:tc>
          <w:tcPr>
            <w:tcW w:w="107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810CED" w14:textId="77777777" w:rsidR="00DD1103" w:rsidRDefault="00884D89" w:rsidP="00E61B07">
            <w:pPr>
              <w:rPr>
                <w:noProof/>
              </w:rPr>
            </w:pPr>
            <w:r>
              <w:rPr>
                <w:noProof/>
              </w:rPr>
              <w:tab/>
            </w:r>
            <w:r w:rsidR="00E61B07">
              <w:rPr>
                <w:noProof/>
              </w:rPr>
              <w:t xml:space="preserve">I am currently working as a senior data scientist in Trend Micro which is a global well-known cybersecurity company. </w:t>
            </w:r>
            <w:r w:rsidR="00932F4E">
              <w:rPr>
                <w:noProof/>
              </w:rPr>
              <w:t>My main mission is to</w:t>
            </w:r>
            <w:r w:rsidR="007B4A89">
              <w:rPr>
                <w:noProof/>
              </w:rPr>
              <w:t xml:space="preserve"> analyze the </w:t>
            </w:r>
            <w:r w:rsidR="00F77BE5">
              <w:rPr>
                <w:noProof/>
              </w:rPr>
              <w:t xml:space="preserve">network </w:t>
            </w:r>
            <w:r w:rsidR="007B4A89">
              <w:rPr>
                <w:noProof/>
              </w:rPr>
              <w:t>behaviors</w:t>
            </w:r>
            <w:r w:rsidR="00F77BE5">
              <w:rPr>
                <w:noProof/>
              </w:rPr>
              <w:t xml:space="preserve"> of IoT devices</w:t>
            </w:r>
            <w:r w:rsidR="007B4A89">
              <w:rPr>
                <w:noProof/>
              </w:rPr>
              <w:t>.</w:t>
            </w:r>
          </w:p>
          <w:p w14:paraId="63D99076" w14:textId="77777777" w:rsidR="00B16D46" w:rsidRDefault="00884D89" w:rsidP="00E61B07">
            <w:pPr>
              <w:rPr>
                <w:noProof/>
              </w:rPr>
            </w:pPr>
            <w:r>
              <w:rPr>
                <w:noProof/>
              </w:rPr>
              <w:tab/>
            </w:r>
            <w:r w:rsidR="00CC34F6">
              <w:rPr>
                <w:noProof/>
              </w:rPr>
              <w:t>Over the past three years, I design several systems of quality control for wafer manufacturing.</w:t>
            </w:r>
            <w:r w:rsidR="00F36B43">
              <w:rPr>
                <w:noProof/>
              </w:rPr>
              <w:t xml:space="preserve"> </w:t>
            </w:r>
          </w:p>
          <w:p w14:paraId="2C87F571" w14:textId="77777777" w:rsidR="00F304CB" w:rsidRDefault="00EB5290" w:rsidP="00EB5290">
            <w:pPr>
              <w:rPr>
                <w:noProof/>
              </w:rPr>
            </w:pPr>
            <w:r w:rsidRPr="00EB5290">
              <w:rPr>
                <w:noProof/>
              </w:rPr>
              <w:t xml:space="preserve">The following </w:t>
            </w:r>
            <w:r>
              <w:rPr>
                <w:noProof/>
              </w:rPr>
              <w:t>summar</w:t>
            </w:r>
            <w:r w:rsidR="009669BD">
              <w:rPr>
                <w:noProof/>
              </w:rPr>
              <w:t>is</w:t>
            </w:r>
            <w:r>
              <w:rPr>
                <w:noProof/>
              </w:rPr>
              <w:t>ed my major achievements:</w:t>
            </w:r>
          </w:p>
          <w:p w14:paraId="76DFC7DD" w14:textId="77777777" w:rsidR="0079782D" w:rsidRDefault="00F304EB" w:rsidP="00BB3509">
            <w:pPr>
              <w:pStyle w:val="ListParagraph"/>
              <w:numPr>
                <w:ilvl w:val="0"/>
                <w:numId w:val="13"/>
              </w:numPr>
              <w:ind w:left="648"/>
              <w:rPr>
                <w:noProof/>
              </w:rPr>
            </w:pPr>
            <w:r>
              <w:rPr>
                <w:noProof/>
              </w:rPr>
              <w:t>P</w:t>
            </w:r>
            <w:r w:rsidR="0079782D">
              <w:rPr>
                <w:noProof/>
              </w:rPr>
              <w:t xml:space="preserve">rocess </w:t>
            </w:r>
            <w:r w:rsidRPr="00F304EB">
              <w:rPr>
                <w:noProof/>
              </w:rPr>
              <w:t>over</w:t>
            </w:r>
            <w:r>
              <w:rPr>
                <w:noProof/>
              </w:rPr>
              <w:t xml:space="preserve"> </w:t>
            </w:r>
            <w:r w:rsidR="000D642A">
              <w:rPr>
                <w:noProof/>
              </w:rPr>
              <w:t>6</w:t>
            </w:r>
            <w:r w:rsidR="000B1A7C">
              <w:rPr>
                <w:noProof/>
              </w:rPr>
              <w:t xml:space="preserve"> </w:t>
            </w:r>
            <w:r w:rsidR="000B1A7C">
              <w:t xml:space="preserve">terabyte </w:t>
            </w:r>
            <w:r w:rsidR="0079782D">
              <w:rPr>
                <w:noProof/>
              </w:rPr>
              <w:t>data</w:t>
            </w:r>
            <w:r w:rsidR="005A7BC1">
              <w:rPr>
                <w:noProof/>
              </w:rPr>
              <w:t xml:space="preserve"> from multiple sources</w:t>
            </w:r>
            <w:r w:rsidR="00310EC6">
              <w:rPr>
                <w:noProof/>
              </w:rPr>
              <w:t xml:space="preserve"> per day</w:t>
            </w:r>
            <w:r w:rsidR="0020559F">
              <w:rPr>
                <w:noProof/>
              </w:rPr>
              <w:t xml:space="preserve"> for the quality control systems</w:t>
            </w:r>
            <w:r w:rsidR="003B4A6D">
              <w:rPr>
                <w:noProof/>
              </w:rPr>
              <w:t>.</w:t>
            </w:r>
          </w:p>
          <w:p w14:paraId="020364FF" w14:textId="77777777" w:rsidR="0079782D" w:rsidRDefault="00F304EB" w:rsidP="00BB3509">
            <w:pPr>
              <w:pStyle w:val="ListParagraph"/>
              <w:numPr>
                <w:ilvl w:val="0"/>
                <w:numId w:val="13"/>
              </w:numPr>
              <w:ind w:left="648"/>
              <w:rPr>
                <w:noProof/>
              </w:rPr>
            </w:pPr>
            <w:r>
              <w:rPr>
                <w:noProof/>
              </w:rPr>
              <w:t>I</w:t>
            </w:r>
            <w:r w:rsidR="0079782D">
              <w:rPr>
                <w:noProof/>
              </w:rPr>
              <w:t xml:space="preserve">mprove </w:t>
            </w:r>
            <w:r w:rsidR="00736F92" w:rsidRPr="00736F92">
              <w:rPr>
                <w:noProof/>
              </w:rPr>
              <w:t xml:space="preserve">yield of product </w:t>
            </w:r>
            <w:r w:rsidR="0079782D">
              <w:rPr>
                <w:noProof/>
              </w:rPr>
              <w:t>10%</w:t>
            </w:r>
            <w:r w:rsidR="00FE2C1B">
              <w:rPr>
                <w:noProof/>
              </w:rPr>
              <w:t xml:space="preserve"> by automatically discovering the dog tools.</w:t>
            </w:r>
          </w:p>
          <w:p w14:paraId="574639EA" w14:textId="77777777" w:rsidR="00CC34F6" w:rsidRDefault="00F304EB" w:rsidP="00BB3509">
            <w:pPr>
              <w:pStyle w:val="ListParagraph"/>
              <w:numPr>
                <w:ilvl w:val="0"/>
                <w:numId w:val="13"/>
              </w:numPr>
              <w:ind w:left="648"/>
              <w:rPr>
                <w:noProof/>
              </w:rPr>
            </w:pPr>
            <w:r>
              <w:rPr>
                <w:noProof/>
              </w:rPr>
              <w:t>R</w:t>
            </w:r>
            <w:r w:rsidR="00CC34F6">
              <w:rPr>
                <w:noProof/>
              </w:rPr>
              <w:t>educe 30% out-of-control rate</w:t>
            </w:r>
            <w:r w:rsidR="00FE2C1B">
              <w:rPr>
                <w:noProof/>
              </w:rPr>
              <w:t xml:space="preserve"> </w:t>
            </w:r>
            <w:r w:rsidR="00BC5F23">
              <w:rPr>
                <w:noProof/>
              </w:rPr>
              <w:t>with</w:t>
            </w:r>
            <w:r w:rsidR="00FE2C1B">
              <w:rPr>
                <w:noProof/>
              </w:rPr>
              <w:t xml:space="preserve"> the regression model</w:t>
            </w:r>
            <w:r w:rsidR="00B16D46">
              <w:rPr>
                <w:noProof/>
              </w:rPr>
              <w:t>.</w:t>
            </w:r>
          </w:p>
          <w:p w14:paraId="3C28B774" w14:textId="77777777" w:rsidR="00607C47" w:rsidRDefault="00607C47" w:rsidP="00607C47">
            <w:pPr>
              <w:pStyle w:val="ListParagraph"/>
              <w:numPr>
                <w:ilvl w:val="0"/>
                <w:numId w:val="13"/>
              </w:numPr>
              <w:ind w:left="648"/>
              <w:rPr>
                <w:noProof/>
              </w:rPr>
            </w:pPr>
            <w:r>
              <w:rPr>
                <w:noProof/>
              </w:rPr>
              <w:t xml:space="preserve">Reduce 500% </w:t>
            </w:r>
            <w:r>
              <w:t xml:space="preserve">scrapped products with a </w:t>
            </w:r>
            <w:r w:rsidR="00413D3B">
              <w:t>homemade</w:t>
            </w:r>
            <w:r>
              <w:t xml:space="preserve"> change points detection algorithm.</w:t>
            </w:r>
          </w:p>
          <w:p w14:paraId="0112A7C6" w14:textId="77777777" w:rsidR="00940D13" w:rsidRPr="009D0878" w:rsidRDefault="00F304CB" w:rsidP="00607C47">
            <w:pPr>
              <w:pStyle w:val="ListParagraph"/>
              <w:numPr>
                <w:ilvl w:val="0"/>
                <w:numId w:val="13"/>
              </w:numPr>
              <w:ind w:left="648"/>
              <w:rPr>
                <w:noProof/>
              </w:rPr>
            </w:pPr>
            <w:r>
              <w:rPr>
                <w:noProof/>
              </w:rPr>
              <w:t xml:space="preserve">Achieve </w:t>
            </w:r>
            <w:r w:rsidR="0055678F">
              <w:rPr>
                <w:noProof/>
              </w:rPr>
              <w:t xml:space="preserve">a </w:t>
            </w:r>
            <w:r>
              <w:rPr>
                <w:noProof/>
              </w:rPr>
              <w:t>93.5</w:t>
            </w:r>
            <w:r w:rsidR="009669BD">
              <w:rPr>
                <w:noProof/>
              </w:rPr>
              <w:t xml:space="preserve"> per</w:t>
            </w:r>
            <w:r w:rsidR="0055678F">
              <w:rPr>
                <w:noProof/>
              </w:rPr>
              <w:t>c</w:t>
            </w:r>
            <w:r w:rsidR="009669BD">
              <w:rPr>
                <w:noProof/>
              </w:rPr>
              <w:t>ent</w:t>
            </w:r>
            <w:r>
              <w:rPr>
                <w:noProof/>
              </w:rPr>
              <w:t xml:space="preserve"> accuracy rate </w:t>
            </w:r>
            <w:r w:rsidR="00773062">
              <w:rPr>
                <w:noProof/>
              </w:rPr>
              <w:t>in</w:t>
            </w:r>
            <w:r>
              <w:rPr>
                <w:noProof/>
              </w:rPr>
              <w:t xml:space="preserve"> the defect recognization via a </w:t>
            </w:r>
            <w:r w:rsidR="00413D3B">
              <w:t xml:space="preserve">homemade </w:t>
            </w:r>
            <w:r>
              <w:rPr>
                <w:noProof/>
              </w:rPr>
              <w:t>CNN model</w:t>
            </w:r>
            <w:r w:rsidR="009E5D62">
              <w:rPr>
                <w:noProof/>
              </w:rPr>
              <w:t>.</w:t>
            </w:r>
          </w:p>
        </w:tc>
      </w:tr>
    </w:tbl>
    <w:p w14:paraId="790C8F24" w14:textId="77777777" w:rsidR="002C636A" w:rsidRDefault="002C636A" w:rsidP="002C636A">
      <w:pPr>
        <w:pStyle w:val="Heading1"/>
        <w:rPr>
          <w:noProof/>
        </w:rPr>
      </w:pPr>
      <w:r>
        <w:t>Skills</w:t>
      </w:r>
    </w:p>
    <w:tbl>
      <w:tblPr>
        <w:tblStyle w:val="TableGrid"/>
        <w:tblW w:w="8428" w:type="dxa"/>
        <w:jc w:val="center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1977"/>
        <w:gridCol w:w="1707"/>
        <w:gridCol w:w="1349"/>
        <w:gridCol w:w="1001"/>
      </w:tblGrid>
      <w:tr w:rsidR="002C636A" w14:paraId="4D02475C" w14:textId="77777777" w:rsidTr="004110A6">
        <w:trPr>
          <w:jc w:val="center"/>
        </w:trPr>
        <w:tc>
          <w:tcPr>
            <w:tcW w:w="2394" w:type="dxa"/>
          </w:tcPr>
          <w:p w14:paraId="71DC58CD" w14:textId="77777777" w:rsidR="002C636A" w:rsidRDefault="002C636A" w:rsidP="004110A6">
            <w:pPr>
              <w:jc w:val="center"/>
              <w:rPr>
                <w:noProof/>
              </w:rPr>
            </w:pPr>
            <w:r>
              <w:rPr>
                <w:noProof/>
              </w:rPr>
              <w:t>Advanced</w:t>
            </w:r>
          </w:p>
        </w:tc>
        <w:tc>
          <w:tcPr>
            <w:tcW w:w="1977" w:type="dxa"/>
          </w:tcPr>
          <w:p w14:paraId="2D47B313" w14:textId="77777777" w:rsidR="002C636A" w:rsidRDefault="002C636A" w:rsidP="004110A6">
            <w:pPr>
              <w:jc w:val="center"/>
              <w:rPr>
                <w:noProof/>
              </w:rPr>
            </w:pPr>
            <w:r>
              <w:rPr>
                <w:noProof/>
              </w:rPr>
              <w:t>High-Intermediate</w:t>
            </w:r>
          </w:p>
        </w:tc>
        <w:tc>
          <w:tcPr>
            <w:tcW w:w="3056" w:type="dxa"/>
            <w:gridSpan w:val="2"/>
            <w:tcBorders>
              <w:bottom w:val="nil"/>
            </w:tcBorders>
          </w:tcPr>
          <w:p w14:paraId="32ADAA75" w14:textId="77777777" w:rsidR="002C636A" w:rsidRDefault="002C636A" w:rsidP="004110A6">
            <w:pPr>
              <w:jc w:val="center"/>
              <w:rPr>
                <w:noProof/>
              </w:rPr>
            </w:pPr>
            <w:r>
              <w:rPr>
                <w:noProof/>
              </w:rPr>
              <w:t>Intermediate</w:t>
            </w:r>
          </w:p>
        </w:tc>
        <w:tc>
          <w:tcPr>
            <w:tcW w:w="1001" w:type="dxa"/>
          </w:tcPr>
          <w:p w14:paraId="4B711A14" w14:textId="77777777" w:rsidR="002C636A" w:rsidRDefault="002C636A" w:rsidP="004110A6">
            <w:pPr>
              <w:jc w:val="center"/>
              <w:rPr>
                <w:noProof/>
              </w:rPr>
            </w:pPr>
            <w:r>
              <w:rPr>
                <w:noProof/>
              </w:rPr>
              <w:t>Basic</w:t>
            </w:r>
          </w:p>
        </w:tc>
      </w:tr>
      <w:tr w:rsidR="002C636A" w14:paraId="1058165E" w14:textId="77777777" w:rsidTr="004110A6">
        <w:trPr>
          <w:jc w:val="center"/>
        </w:trPr>
        <w:tc>
          <w:tcPr>
            <w:tcW w:w="2394" w:type="dxa"/>
          </w:tcPr>
          <w:p w14:paraId="6B7862F2" w14:textId="77777777"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R</w:t>
            </w:r>
          </w:p>
        </w:tc>
        <w:tc>
          <w:tcPr>
            <w:tcW w:w="1977" w:type="dxa"/>
          </w:tcPr>
          <w:p w14:paraId="0478C58B" w14:textId="77777777"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SQL</w:t>
            </w:r>
          </w:p>
        </w:tc>
        <w:tc>
          <w:tcPr>
            <w:tcW w:w="1707" w:type="dxa"/>
            <w:tcBorders>
              <w:right w:val="nil"/>
            </w:tcBorders>
          </w:tcPr>
          <w:p w14:paraId="283F2111" w14:textId="77777777"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Shell Script</w:t>
            </w:r>
          </w:p>
        </w:tc>
        <w:tc>
          <w:tcPr>
            <w:tcW w:w="1349" w:type="dxa"/>
            <w:tcBorders>
              <w:left w:val="nil"/>
            </w:tcBorders>
          </w:tcPr>
          <w:p w14:paraId="18E44C2A" w14:textId="77777777"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Scala</w:t>
            </w:r>
          </w:p>
        </w:tc>
        <w:tc>
          <w:tcPr>
            <w:tcW w:w="1001" w:type="dxa"/>
          </w:tcPr>
          <w:p w14:paraId="094AA993" w14:textId="77777777"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C++</w:t>
            </w:r>
          </w:p>
        </w:tc>
      </w:tr>
      <w:tr w:rsidR="002C636A" w14:paraId="2AEEA19B" w14:textId="77777777" w:rsidTr="004110A6">
        <w:trPr>
          <w:jc w:val="center"/>
        </w:trPr>
        <w:tc>
          <w:tcPr>
            <w:tcW w:w="2394" w:type="dxa"/>
          </w:tcPr>
          <w:p w14:paraId="1E5EBCD6" w14:textId="77777777"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Statistics</w:t>
            </w:r>
          </w:p>
        </w:tc>
        <w:tc>
          <w:tcPr>
            <w:tcW w:w="1977" w:type="dxa"/>
          </w:tcPr>
          <w:p w14:paraId="337F296C" w14:textId="77777777"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Python</w:t>
            </w:r>
          </w:p>
        </w:tc>
        <w:tc>
          <w:tcPr>
            <w:tcW w:w="1707" w:type="dxa"/>
            <w:tcBorders>
              <w:right w:val="nil"/>
            </w:tcBorders>
          </w:tcPr>
          <w:p w14:paraId="3064D93F" w14:textId="77777777"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Spark</w:t>
            </w:r>
          </w:p>
        </w:tc>
        <w:tc>
          <w:tcPr>
            <w:tcW w:w="1349" w:type="dxa"/>
            <w:tcBorders>
              <w:left w:val="nil"/>
            </w:tcBorders>
          </w:tcPr>
          <w:p w14:paraId="27EF0487" w14:textId="77777777"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Hive</w:t>
            </w:r>
          </w:p>
        </w:tc>
        <w:tc>
          <w:tcPr>
            <w:tcW w:w="1001" w:type="dxa"/>
          </w:tcPr>
          <w:p w14:paraId="178D8331" w14:textId="77777777"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C#</w:t>
            </w:r>
          </w:p>
        </w:tc>
      </w:tr>
      <w:tr w:rsidR="002C636A" w14:paraId="5022CFCA" w14:textId="77777777" w:rsidTr="004110A6">
        <w:trPr>
          <w:jc w:val="center"/>
        </w:trPr>
        <w:tc>
          <w:tcPr>
            <w:tcW w:w="2394" w:type="dxa"/>
          </w:tcPr>
          <w:p w14:paraId="1FBA70A2" w14:textId="77777777"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Supervised learning</w:t>
            </w:r>
          </w:p>
        </w:tc>
        <w:tc>
          <w:tcPr>
            <w:tcW w:w="1977" w:type="dxa"/>
          </w:tcPr>
          <w:p w14:paraId="4E7FA89A" w14:textId="77777777"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MATLAB</w:t>
            </w:r>
          </w:p>
        </w:tc>
        <w:tc>
          <w:tcPr>
            <w:tcW w:w="1707" w:type="dxa"/>
            <w:tcBorders>
              <w:right w:val="nil"/>
            </w:tcBorders>
          </w:tcPr>
          <w:p w14:paraId="12740D2A" w14:textId="77777777"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MongoDB</w:t>
            </w:r>
          </w:p>
        </w:tc>
        <w:tc>
          <w:tcPr>
            <w:tcW w:w="1349" w:type="dxa"/>
            <w:tcBorders>
              <w:left w:val="nil"/>
            </w:tcBorders>
          </w:tcPr>
          <w:p w14:paraId="0929C958" w14:textId="77777777"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Docker</w:t>
            </w:r>
          </w:p>
        </w:tc>
        <w:tc>
          <w:tcPr>
            <w:tcW w:w="1001" w:type="dxa"/>
          </w:tcPr>
          <w:p w14:paraId="231DFA94" w14:textId="77777777"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Java</w:t>
            </w:r>
          </w:p>
        </w:tc>
      </w:tr>
      <w:tr w:rsidR="002C636A" w14:paraId="54374E0A" w14:textId="77777777" w:rsidTr="004110A6">
        <w:trPr>
          <w:jc w:val="center"/>
        </w:trPr>
        <w:tc>
          <w:tcPr>
            <w:tcW w:w="2394" w:type="dxa"/>
          </w:tcPr>
          <w:p w14:paraId="628A51EC" w14:textId="77777777"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Data Visualization</w:t>
            </w:r>
          </w:p>
        </w:tc>
        <w:tc>
          <w:tcPr>
            <w:tcW w:w="1977" w:type="dxa"/>
          </w:tcPr>
          <w:p w14:paraId="6F75A6E5" w14:textId="77777777"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Clustering</w:t>
            </w:r>
          </w:p>
        </w:tc>
        <w:tc>
          <w:tcPr>
            <w:tcW w:w="1707" w:type="dxa"/>
            <w:tcBorders>
              <w:right w:val="nil"/>
            </w:tcBorders>
          </w:tcPr>
          <w:p w14:paraId="0F908912" w14:textId="73344462" w:rsidR="002C636A" w:rsidRDefault="0014450B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LaTeX</w:t>
            </w:r>
            <w:bookmarkStart w:id="0" w:name="_GoBack"/>
            <w:bookmarkEnd w:id="0"/>
          </w:p>
        </w:tc>
        <w:tc>
          <w:tcPr>
            <w:tcW w:w="1349" w:type="dxa"/>
            <w:tcBorders>
              <w:left w:val="nil"/>
            </w:tcBorders>
          </w:tcPr>
          <w:p w14:paraId="36E71DFA" w14:textId="77777777" w:rsidR="002C636A" w:rsidRDefault="008C61D7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MPI</w:t>
            </w:r>
          </w:p>
        </w:tc>
        <w:tc>
          <w:tcPr>
            <w:tcW w:w="1001" w:type="dxa"/>
          </w:tcPr>
          <w:p w14:paraId="5B75E0A0" w14:textId="77777777" w:rsidR="002C636A" w:rsidRDefault="002C636A" w:rsidP="00081ACD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AWS</w:t>
            </w:r>
          </w:p>
        </w:tc>
      </w:tr>
    </w:tbl>
    <w:p w14:paraId="68B9AF65" w14:textId="77777777" w:rsidR="005B1D68" w:rsidRDefault="00435E14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861C6269E5C04366B17197B9300053CF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368AA6C2" w14:textId="77777777" w:rsidR="00BD7B97" w:rsidRDefault="00BD7B97" w:rsidP="00D413F9">
      <w:pPr>
        <w:pStyle w:val="Heading3"/>
      </w:pPr>
      <w:r>
        <w:t xml:space="preserve">JAN. 2019 </w:t>
      </w:r>
      <w:r w:rsidRPr="00D413F9">
        <w:t>–</w:t>
      </w:r>
      <w:r>
        <w:t xml:space="preserve"> PRESENT</w:t>
      </w:r>
    </w:p>
    <w:p w14:paraId="002C3DFE" w14:textId="77777777" w:rsidR="00BD7B97" w:rsidRDefault="00BD7B97" w:rsidP="00BD7B97">
      <w:pPr>
        <w:pStyle w:val="Heading2"/>
        <w:rPr>
          <w:rStyle w:val="Emphasis"/>
        </w:rPr>
      </w:pPr>
      <w:r>
        <w:t>Senior Software Engineer /</w:t>
      </w:r>
      <w:r w:rsidRPr="00513EFC">
        <w:t xml:space="preserve"> </w:t>
      </w:r>
      <w:r>
        <w:rPr>
          <w:rStyle w:val="Emphasis"/>
        </w:rPr>
        <w:t>Trend Micro Inc., Taipei, Taiwan</w:t>
      </w:r>
    </w:p>
    <w:p w14:paraId="3C52E0C3" w14:textId="77777777" w:rsidR="00BD7B97" w:rsidRPr="00081ACD" w:rsidRDefault="00851B49" w:rsidP="00BD7B97">
      <w:pPr>
        <w:pStyle w:val="ListParagraph"/>
        <w:numPr>
          <w:ilvl w:val="0"/>
          <w:numId w:val="17"/>
        </w:numPr>
      </w:pPr>
      <w:r>
        <w:t xml:space="preserve">Automate the process of a report to save </w:t>
      </w:r>
      <w:r w:rsidR="000B1A7C">
        <w:t xml:space="preserve">at least </w:t>
      </w:r>
      <w:r>
        <w:t>50% time of the analysts.</w:t>
      </w:r>
    </w:p>
    <w:p w14:paraId="5285681D" w14:textId="77777777" w:rsidR="0023705D" w:rsidRPr="00D413F9" w:rsidRDefault="0055678F" w:rsidP="00D413F9">
      <w:pPr>
        <w:pStyle w:val="Heading3"/>
      </w:pPr>
      <w:r>
        <w:t>Sept. 2018</w:t>
      </w:r>
      <w:r w:rsidR="00D413F9" w:rsidRPr="00D413F9">
        <w:t xml:space="preserve"> –</w:t>
      </w:r>
      <w:r w:rsidR="00D413F9">
        <w:t xml:space="preserve"> </w:t>
      </w:r>
      <w:r>
        <w:t>Jan. 2019</w:t>
      </w:r>
    </w:p>
    <w:p w14:paraId="62F80F81" w14:textId="77777777" w:rsidR="00081ACD" w:rsidRPr="00081ACD" w:rsidRDefault="00BD7B97" w:rsidP="00081ACD">
      <w:pPr>
        <w:pStyle w:val="Heading2"/>
        <w:rPr>
          <w:iCs/>
          <w:color w:val="595959" w:themeColor="text1" w:themeTint="A6"/>
        </w:rPr>
      </w:pPr>
      <w:r>
        <w:t>Senior 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 xml:space="preserve">Taiwan </w:t>
      </w:r>
      <w:r w:rsidRPr="00BD7B97">
        <w:rPr>
          <w:rStyle w:val="Emphasis"/>
        </w:rPr>
        <w:t>Semiconductor Manufacturing Company</w:t>
      </w:r>
      <w:r>
        <w:rPr>
          <w:rStyle w:val="Emphasis"/>
        </w:rPr>
        <w:t>, Taichung, Taiwan</w:t>
      </w:r>
    </w:p>
    <w:p w14:paraId="6177A213" w14:textId="77777777" w:rsidR="00D413F9" w:rsidRPr="00D413F9" w:rsidRDefault="0055678F" w:rsidP="00D413F9">
      <w:pPr>
        <w:pStyle w:val="Heading3"/>
      </w:pPr>
      <w:r>
        <w:t>JULY 201</w:t>
      </w:r>
      <w:r w:rsidR="006562A0">
        <w:t>6</w:t>
      </w:r>
      <w:r w:rsidR="00D413F9" w:rsidRPr="00D413F9">
        <w:t xml:space="preserve"> –</w:t>
      </w:r>
      <w:r w:rsidR="00D413F9">
        <w:t xml:space="preserve"> </w:t>
      </w:r>
      <w:r>
        <w:t>AUG. 2018</w:t>
      </w:r>
    </w:p>
    <w:p w14:paraId="4591A76A" w14:textId="77777777" w:rsidR="00D413F9" w:rsidRPr="00513EFC" w:rsidRDefault="00BD7B97" w:rsidP="00513EFC">
      <w:pPr>
        <w:pStyle w:val="Heading2"/>
      </w:pPr>
      <w:r>
        <w:t>Engineer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 xml:space="preserve">Taiwan </w:t>
      </w:r>
      <w:r w:rsidRPr="00BD7B97">
        <w:rPr>
          <w:rStyle w:val="Emphasis"/>
        </w:rPr>
        <w:t>Semiconductor Manufacturing Company</w:t>
      </w:r>
      <w:r>
        <w:rPr>
          <w:rStyle w:val="Emphasis"/>
        </w:rPr>
        <w:t>, Taichung, Taiwan</w:t>
      </w:r>
    </w:p>
    <w:p w14:paraId="7FD078A7" w14:textId="77777777" w:rsidR="00097CE3" w:rsidRDefault="00097CE3" w:rsidP="00097CE3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noProof/>
        </w:rPr>
        <w:t xml:space="preserve">Process </w:t>
      </w:r>
      <w:r w:rsidRPr="00F304EB">
        <w:rPr>
          <w:noProof/>
        </w:rPr>
        <w:t>over</w:t>
      </w:r>
      <w:r>
        <w:rPr>
          <w:noProof/>
        </w:rPr>
        <w:t xml:space="preserve"> </w:t>
      </w:r>
      <w:r w:rsidR="000D642A">
        <w:rPr>
          <w:noProof/>
        </w:rPr>
        <w:t>6</w:t>
      </w:r>
      <w:r>
        <w:rPr>
          <w:noProof/>
        </w:rPr>
        <w:t xml:space="preserve"> </w:t>
      </w:r>
      <w:r>
        <w:t xml:space="preserve">terabyte </w:t>
      </w:r>
      <w:r>
        <w:rPr>
          <w:noProof/>
        </w:rPr>
        <w:t>data from multiple sources per day for the quality control systems.</w:t>
      </w:r>
    </w:p>
    <w:p w14:paraId="7BB19520" w14:textId="77777777" w:rsidR="00097CE3" w:rsidRDefault="00097CE3" w:rsidP="00097CE3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Improve </w:t>
      </w:r>
      <w:r w:rsidRPr="00736F92">
        <w:rPr>
          <w:noProof/>
        </w:rPr>
        <w:t xml:space="preserve">yield of product </w:t>
      </w:r>
      <w:r>
        <w:rPr>
          <w:noProof/>
        </w:rPr>
        <w:t>10% by automatically discovering the dog tools.</w:t>
      </w:r>
    </w:p>
    <w:p w14:paraId="66B2F392" w14:textId="77777777" w:rsidR="00097CE3" w:rsidRDefault="00097CE3" w:rsidP="00097CE3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Reduce 30% out-of-control rate </w:t>
      </w:r>
      <w:r w:rsidR="00A827DC">
        <w:rPr>
          <w:noProof/>
        </w:rPr>
        <w:t>via</w:t>
      </w:r>
      <w:r>
        <w:rPr>
          <w:noProof/>
        </w:rPr>
        <w:t xml:space="preserve"> the regression model.</w:t>
      </w:r>
    </w:p>
    <w:p w14:paraId="7A37071F" w14:textId="77777777" w:rsidR="00097CE3" w:rsidRDefault="00097CE3" w:rsidP="00097CE3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Reduce 500% </w:t>
      </w:r>
      <w:r>
        <w:t xml:space="preserve">scrapped products </w:t>
      </w:r>
      <w:r w:rsidR="00A827DC">
        <w:t>via</w:t>
      </w:r>
      <w:r>
        <w:t xml:space="preserve"> a homemade change points detection algorithm.</w:t>
      </w:r>
    </w:p>
    <w:p w14:paraId="2C191D5C" w14:textId="77777777" w:rsidR="005F2BB8" w:rsidRDefault="00097CE3" w:rsidP="00097CE3">
      <w:pPr>
        <w:pStyle w:val="ListParagraph"/>
        <w:numPr>
          <w:ilvl w:val="0"/>
          <w:numId w:val="17"/>
        </w:numPr>
      </w:pPr>
      <w:r>
        <w:rPr>
          <w:noProof/>
        </w:rPr>
        <w:t xml:space="preserve">Achieve a 93.5 percent accuracy rate in the defect recognization via a </w:t>
      </w:r>
      <w:r>
        <w:t xml:space="preserve">homemade </w:t>
      </w:r>
      <w:r>
        <w:rPr>
          <w:noProof/>
        </w:rPr>
        <w:t>CNN model.</w:t>
      </w:r>
    </w:p>
    <w:p w14:paraId="5A8817E1" w14:textId="77777777" w:rsidR="00097CE3" w:rsidRDefault="00097CE3" w:rsidP="00097CE3">
      <w:pPr>
        <w:pStyle w:val="ListParagraph"/>
        <w:numPr>
          <w:ilvl w:val="0"/>
          <w:numId w:val="17"/>
        </w:numPr>
      </w:pPr>
      <w:r>
        <w:t>D</w:t>
      </w:r>
      <w:r>
        <w:rPr>
          <w:rFonts w:hint="eastAsia"/>
          <w:lang w:eastAsia="zh-TW"/>
        </w:rPr>
        <w:t>e</w:t>
      </w:r>
      <w:r>
        <w:rPr>
          <w:lang w:eastAsia="zh-TW"/>
        </w:rPr>
        <w:t xml:space="preserve">crease 50% debugging time of the data scientists </w:t>
      </w:r>
      <w:r w:rsidR="004F1CE2">
        <w:rPr>
          <w:lang w:eastAsia="zh-TW"/>
        </w:rPr>
        <w:t>with</w:t>
      </w:r>
      <w:r w:rsidR="001C3F45">
        <w:rPr>
          <w:lang w:eastAsia="zh-TW"/>
        </w:rPr>
        <w:t xml:space="preserve"> the docker which is written by me for providing a constant developing environment</w:t>
      </w:r>
      <w:r>
        <w:rPr>
          <w:lang w:eastAsia="zh-TW"/>
        </w:rPr>
        <w:t>.</w:t>
      </w:r>
    </w:p>
    <w:p w14:paraId="3208FB31" w14:textId="77777777" w:rsidR="00E8631D" w:rsidRDefault="00E8631D" w:rsidP="00097CE3">
      <w:pPr>
        <w:pStyle w:val="ListParagraph"/>
        <w:numPr>
          <w:ilvl w:val="0"/>
          <w:numId w:val="17"/>
        </w:numPr>
      </w:pPr>
      <w:r>
        <w:t xml:space="preserve">Decrease the implementation time of the machine learning jobs by </w:t>
      </w:r>
      <w:r w:rsidR="00775737">
        <w:t xml:space="preserve">20 times </w:t>
      </w:r>
      <w:r w:rsidR="00BC5DB8">
        <w:t>with</w:t>
      </w:r>
      <w:r w:rsidR="00775737">
        <w:t xml:space="preserve"> </w:t>
      </w:r>
      <w:r w:rsidR="008624B6">
        <w:t>a</w:t>
      </w:r>
      <w:r w:rsidR="00775737">
        <w:t xml:space="preserve"> Hive</w:t>
      </w:r>
      <w:r w:rsidR="008624B6">
        <w:t xml:space="preserve"> cluster</w:t>
      </w:r>
      <w:r w:rsidR="00420848">
        <w:t xml:space="preserve"> which I </w:t>
      </w:r>
      <w:r w:rsidR="007E1564">
        <w:t>build</w:t>
      </w:r>
      <w:r w:rsidR="00420848">
        <w:t xml:space="preserve"> in</w:t>
      </w:r>
      <w:r w:rsidR="00AE1363">
        <w:t xml:space="preserve"> </w:t>
      </w:r>
      <w:r w:rsidR="00EC5A5A">
        <w:t>5</w:t>
      </w:r>
      <w:r w:rsidR="00420848">
        <w:t xml:space="preserve"> month</w:t>
      </w:r>
      <w:r w:rsidR="00BC06D1">
        <w:t>s</w:t>
      </w:r>
      <w:r w:rsidR="007E1564">
        <w:t xml:space="preserve"> along with a</w:t>
      </w:r>
      <w:r w:rsidR="00BC06D1">
        <w:t>n</w:t>
      </w:r>
      <w:r w:rsidR="007E1564">
        <w:t xml:space="preserve"> ETL engine and monitoring.</w:t>
      </w:r>
    </w:p>
    <w:p w14:paraId="1D994239" w14:textId="77777777" w:rsidR="00420848" w:rsidRDefault="00252B9F" w:rsidP="0008158F">
      <w:pPr>
        <w:pStyle w:val="ListParagraph"/>
        <w:numPr>
          <w:ilvl w:val="0"/>
          <w:numId w:val="17"/>
        </w:numPr>
      </w:pPr>
      <w:r>
        <w:t>I</w:t>
      </w:r>
      <w:r>
        <w:rPr>
          <w:rFonts w:hint="eastAsia"/>
          <w:lang w:eastAsia="zh-TW"/>
        </w:rPr>
        <w:t>n</w:t>
      </w:r>
      <w:r>
        <w:rPr>
          <w:lang w:eastAsia="zh-TW"/>
        </w:rPr>
        <w:t xml:space="preserve">crease the quality of the program and the productivity of the data scientists by </w:t>
      </w:r>
      <w:r w:rsidR="003E799E">
        <w:rPr>
          <w:lang w:eastAsia="zh-TW"/>
        </w:rPr>
        <w:t xml:space="preserve">training and sharing libraries </w:t>
      </w:r>
      <w:r w:rsidR="003143DA">
        <w:rPr>
          <w:lang w:eastAsia="zh-TW"/>
        </w:rPr>
        <w:t xml:space="preserve">which are designed and </w:t>
      </w:r>
      <w:r w:rsidR="003E799E">
        <w:rPr>
          <w:lang w:eastAsia="zh-TW"/>
        </w:rPr>
        <w:t>developed by me.</w:t>
      </w:r>
      <w:r w:rsidR="002F683E">
        <w:rPr>
          <w:lang w:eastAsia="zh-TW"/>
        </w:rPr>
        <w:t xml:space="preserve"> It decreases the error</w:t>
      </w:r>
      <w:r w:rsidR="001A65E0">
        <w:rPr>
          <w:lang w:eastAsia="zh-TW"/>
        </w:rPr>
        <w:t xml:space="preserve">s reported by users </w:t>
      </w:r>
      <w:r w:rsidR="002F683E">
        <w:rPr>
          <w:lang w:eastAsia="zh-TW"/>
        </w:rPr>
        <w:t>50% and the developing time by 20%</w:t>
      </w:r>
      <w:r w:rsidR="00F74F2B">
        <w:rPr>
          <w:lang w:eastAsia="zh-TW"/>
        </w:rPr>
        <w:t>.</w:t>
      </w:r>
    </w:p>
    <w:p w14:paraId="1B8E39C2" w14:textId="77777777" w:rsidR="00081ACD" w:rsidRPr="00D413F9" w:rsidRDefault="00081ACD" w:rsidP="00081ACD">
      <w:pPr>
        <w:pStyle w:val="Heading3"/>
      </w:pPr>
      <w:r>
        <w:lastRenderedPageBreak/>
        <w:t>SEPT. 2015</w:t>
      </w:r>
      <w:r w:rsidRPr="00D413F9">
        <w:t xml:space="preserve"> –</w:t>
      </w:r>
      <w:r>
        <w:t xml:space="preserve"> JUNE 2016</w:t>
      </w:r>
    </w:p>
    <w:p w14:paraId="3A4A9208" w14:textId="77777777" w:rsidR="00081ACD" w:rsidRPr="00513EFC" w:rsidRDefault="00081ACD" w:rsidP="00081ACD">
      <w:pPr>
        <w:pStyle w:val="Heading2"/>
      </w:pPr>
      <w:r>
        <w:t>Research Assistant / Academia Sinica, Taipei, Taiwan</w:t>
      </w:r>
    </w:p>
    <w:p w14:paraId="59D10C7B" w14:textId="77777777" w:rsidR="00142186" w:rsidRDefault="00142186" w:rsidP="00081ACD">
      <w:pPr>
        <w:pStyle w:val="ListParagraph"/>
        <w:numPr>
          <w:ilvl w:val="0"/>
          <w:numId w:val="17"/>
        </w:numPr>
      </w:pPr>
      <w:r>
        <w:t xml:space="preserve">Impute the missing values in the functional data with </w:t>
      </w:r>
      <w:r w:rsidR="00F227CA">
        <w:t>4</w:t>
      </w:r>
      <w:r>
        <w:t>0% lower RMSE than other methods.</w:t>
      </w:r>
    </w:p>
    <w:p w14:paraId="43D8A0C7" w14:textId="77777777" w:rsidR="00081ACD" w:rsidRDefault="002042B8" w:rsidP="00081ACD">
      <w:pPr>
        <w:pStyle w:val="ListParagraph"/>
        <w:numPr>
          <w:ilvl w:val="0"/>
          <w:numId w:val="17"/>
        </w:numPr>
      </w:pPr>
      <w:r>
        <w:t>Automate the research data downloading to save</w:t>
      </w:r>
      <w:r w:rsidR="003E1ECD">
        <w:t xml:space="preserve"> 50%</w:t>
      </w:r>
      <w:r w:rsidR="00CB4921">
        <w:t xml:space="preserve"> working</w:t>
      </w:r>
      <w:r w:rsidR="003E1ECD">
        <w:t xml:space="preserve"> time</w:t>
      </w:r>
      <w:r w:rsidR="003E1ECD">
        <w:rPr>
          <w:lang w:eastAsia="zh-TW"/>
        </w:rPr>
        <w:t>.</w:t>
      </w:r>
    </w:p>
    <w:p w14:paraId="689CC0D1" w14:textId="77777777" w:rsidR="00F359E8" w:rsidRDefault="00F359E8" w:rsidP="00081ACD">
      <w:pPr>
        <w:pStyle w:val="ListParagraph"/>
        <w:numPr>
          <w:ilvl w:val="0"/>
          <w:numId w:val="17"/>
        </w:numPr>
      </w:pPr>
      <w:r>
        <w:t>Realize the algorithms of the travel time estimation in</w:t>
      </w:r>
      <w:r w:rsidR="00142186">
        <w:t xml:space="preserve"> the</w:t>
      </w:r>
      <w:r>
        <w:t xml:space="preserve"> journals.</w:t>
      </w:r>
    </w:p>
    <w:p w14:paraId="609DF98D" w14:textId="77777777" w:rsidR="00F359E8" w:rsidRDefault="00F359E8" w:rsidP="00F359E8">
      <w:pPr>
        <w:pStyle w:val="ListParagraph"/>
        <w:numPr>
          <w:ilvl w:val="0"/>
          <w:numId w:val="17"/>
        </w:numPr>
      </w:pPr>
      <w:r>
        <w:t xml:space="preserve">Provide </w:t>
      </w:r>
      <w:r w:rsidR="00F36575">
        <w:t xml:space="preserve">a system for </w:t>
      </w:r>
      <w:r>
        <w:t>in-time data visualization</w:t>
      </w:r>
      <w:r w:rsidR="00F36575">
        <w:t xml:space="preserve"> </w:t>
      </w:r>
      <w:r>
        <w:t>via R shiny and d3.js.</w:t>
      </w:r>
    </w:p>
    <w:p w14:paraId="277B7815" w14:textId="77777777" w:rsidR="0070237E" w:rsidRDefault="00435E14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2DE8E10BFFD544E3AECEF9F137F14B98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46BA79A5" w14:textId="39430D86" w:rsidR="0070237E" w:rsidRDefault="00750299" w:rsidP="0070237E">
      <w:pPr>
        <w:pStyle w:val="Heading3"/>
      </w:pPr>
      <w:r>
        <w:t>JuNE</w:t>
      </w:r>
      <w:r w:rsidR="0070237E">
        <w:t xml:space="preserve"> </w:t>
      </w:r>
      <w:r w:rsidR="0082095C">
        <w:t>2014</w:t>
      </w:r>
      <w:r w:rsidR="00A45CAD">
        <w:t xml:space="preserve">           GPA: 4.0 / 4.0</w:t>
      </w:r>
    </w:p>
    <w:p w14:paraId="7AD99BBC" w14:textId="77777777" w:rsidR="0070237E" w:rsidRPr="00513EFC" w:rsidRDefault="0082095C" w:rsidP="00513EFC">
      <w:pPr>
        <w:pStyle w:val="Heading2"/>
      </w:pPr>
      <w:r>
        <w:t xml:space="preserve">Master </w:t>
      </w:r>
      <w:r w:rsidR="008E0960">
        <w:t xml:space="preserve">in Statistics </w:t>
      </w:r>
      <w:r w:rsidR="0095272C">
        <w:t>/</w:t>
      </w:r>
      <w:r w:rsidR="0070237E" w:rsidRPr="00513EFC">
        <w:t xml:space="preserve"> </w:t>
      </w:r>
      <w:r w:rsidR="008E0960">
        <w:rPr>
          <w:rStyle w:val="Emphasis"/>
        </w:rPr>
        <w:t>National Cheng Kung University, Tainan, Taiwan</w:t>
      </w:r>
    </w:p>
    <w:p w14:paraId="0938719D" w14:textId="77777777" w:rsidR="0070237E" w:rsidRDefault="000F6A92" w:rsidP="00E841EB">
      <w:pPr>
        <w:pStyle w:val="ListParagraph"/>
        <w:numPr>
          <w:ilvl w:val="0"/>
          <w:numId w:val="20"/>
        </w:numPr>
      </w:pPr>
      <w:r>
        <w:t xml:space="preserve">Thesis: </w:t>
      </w:r>
      <w:r w:rsidRPr="000F6A92">
        <w:t>A Classification Approach Based on Density Ratio Estimation with Subspace Projection</w:t>
      </w:r>
      <w:r w:rsidR="009B5369">
        <w:t xml:space="preserve"> / </w:t>
      </w:r>
      <w:r>
        <w:t>Advisor: Ray-Bing Chen</w:t>
      </w:r>
    </w:p>
    <w:p w14:paraId="556B4051" w14:textId="77777777" w:rsidR="00E065A5" w:rsidRDefault="002F1BEE" w:rsidP="0070237E">
      <w:pPr>
        <w:pStyle w:val="ListParagraph"/>
        <w:numPr>
          <w:ilvl w:val="0"/>
          <w:numId w:val="20"/>
        </w:numPr>
      </w:pPr>
      <w:r>
        <w:t>I g</w:t>
      </w:r>
      <w:r w:rsidR="00EF270D">
        <w:t>e</w:t>
      </w:r>
      <w:r>
        <w:t>t 95 points in</w:t>
      </w:r>
      <w:r w:rsidR="00142F42">
        <w:t xml:space="preserve"> the statistical methods,</w:t>
      </w:r>
      <w:r>
        <w:t xml:space="preserve"> the generalized linear model</w:t>
      </w:r>
      <w:r w:rsidR="00142F42">
        <w:t>,</w:t>
      </w:r>
      <w:r>
        <w:t xml:space="preserve"> and</w:t>
      </w:r>
      <w:r w:rsidR="002A096C">
        <w:t xml:space="preserve"> statistical</w:t>
      </w:r>
      <w:r>
        <w:t xml:space="preserve"> data mining</w:t>
      </w:r>
      <w:r w:rsidR="001C46A0">
        <w:t xml:space="preserve"> classes</w:t>
      </w:r>
      <w:r w:rsidR="00EF270D">
        <w:t xml:space="preserve">, 92 points in </w:t>
      </w:r>
      <w:r w:rsidR="00002826">
        <w:t xml:space="preserve">the </w:t>
      </w:r>
      <w:r w:rsidR="00EF270D">
        <w:t>linear model</w:t>
      </w:r>
      <w:r w:rsidR="00002826">
        <w:t xml:space="preserve"> class</w:t>
      </w:r>
      <w:r w:rsidR="006A3E24">
        <w:t>.</w:t>
      </w:r>
      <w:r w:rsidR="00002826">
        <w:t xml:space="preserve"> I am confident in </w:t>
      </w:r>
      <w:r w:rsidR="008F4C6B">
        <w:t xml:space="preserve">building models </w:t>
      </w:r>
      <w:r w:rsidR="00002826">
        <w:t>and inference of models.</w:t>
      </w:r>
    </w:p>
    <w:p w14:paraId="0E8F4AAE" w14:textId="77777777" w:rsidR="009B5369" w:rsidRDefault="00E065A5" w:rsidP="0070237E">
      <w:pPr>
        <w:pStyle w:val="ListParagraph"/>
        <w:numPr>
          <w:ilvl w:val="0"/>
          <w:numId w:val="20"/>
        </w:numPr>
      </w:pPr>
      <w:r>
        <w:t xml:space="preserve">I get through the advanced probability theory </w:t>
      </w:r>
      <w:r w:rsidR="00035371">
        <w:t xml:space="preserve">class </w:t>
      </w:r>
      <w:r>
        <w:t>which is opened for Ph. D. students.</w:t>
      </w:r>
    </w:p>
    <w:p w14:paraId="2A30B43A" w14:textId="20E5884D" w:rsidR="0070237E" w:rsidRDefault="00750299" w:rsidP="0070237E">
      <w:pPr>
        <w:pStyle w:val="Heading3"/>
      </w:pPr>
      <w:r>
        <w:t>JUNE</w:t>
      </w:r>
      <w:r w:rsidR="0070237E">
        <w:t xml:space="preserve"> </w:t>
      </w:r>
      <w:r w:rsidR="0082095C">
        <w:t>2012</w:t>
      </w:r>
      <w:r w:rsidR="00A45CAD">
        <w:t xml:space="preserve">           GPA: 3.5 / 4.0</w:t>
      </w:r>
    </w:p>
    <w:p w14:paraId="297EE5B2" w14:textId="77777777" w:rsidR="0070237E" w:rsidRPr="00C94FD4" w:rsidRDefault="008200A0" w:rsidP="0070237E">
      <w:pPr>
        <w:pStyle w:val="Heading2"/>
      </w:pPr>
      <w:r w:rsidRPr="00C94FD4">
        <w:t>Double</w:t>
      </w:r>
      <w:r w:rsidRPr="00C94FD4">
        <w:rPr>
          <w:rFonts w:hint="eastAsia"/>
          <w:lang w:eastAsia="zh-TW"/>
        </w:rPr>
        <w:t xml:space="preserve"> De</w:t>
      </w:r>
      <w:r w:rsidRPr="00C94FD4">
        <w:rPr>
          <w:lang w:eastAsia="zh-TW"/>
        </w:rPr>
        <w:t xml:space="preserve">gree of </w:t>
      </w:r>
      <w:r w:rsidRPr="00C94FD4">
        <w:t xml:space="preserve">Bachelor </w:t>
      </w:r>
      <w:r w:rsidR="008F6A0C" w:rsidRPr="00C94FD4">
        <w:t>in Economics and Statistics</w:t>
      </w:r>
      <w:r w:rsidR="0046124C" w:rsidRPr="00C94FD4">
        <w:t xml:space="preserve"> </w:t>
      </w:r>
      <w:r w:rsidR="0095272C" w:rsidRPr="00C94FD4">
        <w:t>/</w:t>
      </w:r>
      <w:r w:rsidR="0070237E" w:rsidRPr="00C94FD4">
        <w:t xml:space="preserve"> </w:t>
      </w:r>
      <w:r w:rsidR="0046124C" w:rsidRPr="00C94FD4">
        <w:rPr>
          <w:rStyle w:val="Emphasis"/>
        </w:rPr>
        <w:t>National Cheng Kung University</w:t>
      </w:r>
      <w:r w:rsidR="008E0960" w:rsidRPr="00C94FD4">
        <w:rPr>
          <w:rStyle w:val="Emphasis"/>
        </w:rPr>
        <w:t>, Tainan, Taiwan</w:t>
      </w:r>
    </w:p>
    <w:p w14:paraId="043EA23A" w14:textId="77777777" w:rsidR="002F1BEE" w:rsidRDefault="000F6A92" w:rsidP="002F1BEE">
      <w:pPr>
        <w:pStyle w:val="ListParagraph"/>
        <w:numPr>
          <w:ilvl w:val="0"/>
          <w:numId w:val="20"/>
        </w:numPr>
      </w:pPr>
      <w:r>
        <w:t>With</w:t>
      </w:r>
      <w:r w:rsidR="000A1FFE">
        <w:t xml:space="preserve"> a</w:t>
      </w:r>
      <w:r w:rsidR="002F2A5D">
        <w:t>n</w:t>
      </w:r>
      <w:r w:rsidR="000A1FFE">
        <w:t xml:space="preserve"> </w:t>
      </w:r>
      <w:r w:rsidR="009A0AE4">
        <w:t>advanced</w:t>
      </w:r>
      <w:r>
        <w:t xml:space="preserve"> plan and hard work, I earn 175 credits for </w:t>
      </w:r>
      <w:r w:rsidR="001319A0">
        <w:t>2</w:t>
      </w:r>
      <w:r>
        <w:t xml:space="preserve"> majors within 4 years.</w:t>
      </w:r>
    </w:p>
    <w:p w14:paraId="71E24643" w14:textId="77777777" w:rsidR="002C636A" w:rsidRDefault="002C636A" w:rsidP="002C636A">
      <w:pPr>
        <w:pStyle w:val="Heading1"/>
      </w:pPr>
      <w:r>
        <w:t>Journal</w:t>
      </w:r>
    </w:p>
    <w:p w14:paraId="10AE6537" w14:textId="77777777" w:rsidR="00F87359" w:rsidRDefault="000943F9" w:rsidP="00F87359">
      <w:pPr>
        <w:pStyle w:val="ListBullet"/>
      </w:pPr>
      <w:r w:rsidRPr="000943F9">
        <w:t>Ping-Yang Chen, Ching-</w:t>
      </w:r>
      <w:proofErr w:type="spellStart"/>
      <w:r w:rsidRPr="000943F9">
        <w:t>Chuan</w:t>
      </w:r>
      <w:proofErr w:type="spellEnd"/>
      <w:r w:rsidRPr="000943F9">
        <w:t xml:space="preserve"> Chen, Chun-Hao Yang, Sheng-Mao Chang, and </w:t>
      </w:r>
      <w:proofErr w:type="spellStart"/>
      <w:r w:rsidRPr="000943F9">
        <w:t>Kuo</w:t>
      </w:r>
      <w:proofErr w:type="spellEnd"/>
      <w:r w:rsidRPr="000943F9">
        <w:t>-Jung Lee</w:t>
      </w:r>
      <w:r>
        <w:t xml:space="preserve">. </w:t>
      </w:r>
      <w:r w:rsidRPr="000943F9">
        <w:t>"</w:t>
      </w:r>
      <w:proofErr w:type="spellStart"/>
      <w:r w:rsidRPr="000943F9">
        <w:t>milr</w:t>
      </w:r>
      <w:proofErr w:type="spellEnd"/>
      <w:r w:rsidRPr="000943F9">
        <w:t>: Multiple-Instance Logistic Regression with Lasso Penalty</w:t>
      </w:r>
      <w:r w:rsidR="00765C57">
        <w:t>."</w:t>
      </w:r>
      <w:r>
        <w:t xml:space="preserve"> R Journal (2017) 9:1, pages 446-457.</w:t>
      </w:r>
      <w:r w:rsidR="00F87359">
        <w:t xml:space="preserve"> </w:t>
      </w:r>
      <w:hyperlink r:id="rId9" w:history="1">
        <w:r w:rsidR="00F87359" w:rsidRPr="009D5241">
          <w:rPr>
            <w:rStyle w:val="Hyperlink"/>
          </w:rPr>
          <w:t>https://journal.r-project.org/archive/2017/RJ-2017-013/index.html</w:t>
        </w:r>
      </w:hyperlink>
    </w:p>
    <w:p w14:paraId="0D6D9F9D" w14:textId="77777777" w:rsidR="00F87359" w:rsidRDefault="00F87359" w:rsidP="00F87359">
      <w:pPr>
        <w:pStyle w:val="Heading1"/>
        <w:rPr>
          <w:lang w:eastAsia="zh-TW"/>
        </w:rPr>
      </w:pPr>
      <w:r>
        <w:rPr>
          <w:rFonts w:hint="eastAsia"/>
          <w:lang w:eastAsia="zh-TW"/>
        </w:rPr>
        <w:t>Pa</w:t>
      </w:r>
      <w:r>
        <w:rPr>
          <w:lang w:eastAsia="zh-TW"/>
        </w:rPr>
        <w:t>ckages</w:t>
      </w:r>
    </w:p>
    <w:p w14:paraId="4190F917" w14:textId="77777777" w:rsidR="00F87359" w:rsidRDefault="00F87359" w:rsidP="00F87359">
      <w:pPr>
        <w:pStyle w:val="Heading2"/>
        <w:rPr>
          <w:lang w:eastAsia="zh-TW"/>
        </w:rPr>
      </w:pPr>
      <w:proofErr w:type="spellStart"/>
      <w:r>
        <w:rPr>
          <w:lang w:eastAsia="zh-TW"/>
        </w:rPr>
        <w:t>RcppBlaze</w:t>
      </w:r>
      <w:proofErr w:type="spellEnd"/>
    </w:p>
    <w:p w14:paraId="71B0C3E4" w14:textId="77777777" w:rsidR="00765C57" w:rsidRDefault="00765C57" w:rsidP="00F87359">
      <w:pPr>
        <w:rPr>
          <w:lang w:eastAsia="zh-TW"/>
        </w:rPr>
      </w:pPr>
      <w:r>
        <w:rPr>
          <w:lang w:eastAsia="zh-TW"/>
        </w:rPr>
        <w:t xml:space="preserve">I mimic the </w:t>
      </w:r>
      <w:proofErr w:type="spellStart"/>
      <w:r>
        <w:rPr>
          <w:lang w:eastAsia="zh-TW"/>
        </w:rPr>
        <w:t>RcppArmadillo</w:t>
      </w:r>
      <w:proofErr w:type="spellEnd"/>
      <w:r>
        <w:rPr>
          <w:lang w:eastAsia="zh-TW"/>
        </w:rPr>
        <w:t xml:space="preserve"> and </w:t>
      </w:r>
      <w:proofErr w:type="spellStart"/>
      <w:r>
        <w:rPr>
          <w:lang w:eastAsia="zh-TW"/>
        </w:rPr>
        <w:t>RcppEigen</w:t>
      </w:r>
      <w:proofErr w:type="spellEnd"/>
      <w:r>
        <w:rPr>
          <w:lang w:eastAsia="zh-TW"/>
        </w:rPr>
        <w:t xml:space="preserve"> to write this package to pack the Blaze for</w:t>
      </w:r>
      <w:r w:rsidR="00A12C77">
        <w:rPr>
          <w:lang w:eastAsia="zh-TW"/>
        </w:rPr>
        <w:t xml:space="preserve"> the</w:t>
      </w:r>
      <w:r>
        <w:rPr>
          <w:lang w:eastAsia="zh-TW"/>
        </w:rPr>
        <w:t xml:space="preserve"> R</w:t>
      </w:r>
      <w:r w:rsidR="00A12C77">
        <w:rPr>
          <w:lang w:eastAsia="zh-TW"/>
        </w:rPr>
        <w:t xml:space="preserve"> users</w:t>
      </w:r>
      <w:r w:rsidR="00A17A2E">
        <w:rPr>
          <w:lang w:eastAsia="zh-TW"/>
        </w:rPr>
        <w:t>. Blaze is an open-source, high-performance C++ math library for dense and sparse arithmetic. With its state-of-the-art Smart Expression Template implementation 'Blaze' combines the elegance and ease of use of a domain-specific language with HPC-grade performance, making it one of the most intuitive and fastest C++ math libraries available.</w:t>
      </w:r>
    </w:p>
    <w:p w14:paraId="2557E82F" w14:textId="77777777" w:rsidR="00F87359" w:rsidRDefault="00F87359" w:rsidP="00F87359">
      <w:pPr>
        <w:pStyle w:val="Heading2"/>
        <w:rPr>
          <w:lang w:eastAsia="zh-TW"/>
        </w:rPr>
      </w:pPr>
      <w:proofErr w:type="spellStart"/>
      <w:r>
        <w:rPr>
          <w:lang w:eastAsia="zh-TW"/>
        </w:rPr>
        <w:t>milr</w:t>
      </w:r>
      <w:proofErr w:type="spellEnd"/>
    </w:p>
    <w:p w14:paraId="38730B59" w14:textId="77777777" w:rsidR="00F87359" w:rsidRPr="000943F9" w:rsidRDefault="00F87359" w:rsidP="00F87359">
      <w:pPr>
        <w:rPr>
          <w:lang w:eastAsia="zh-TW"/>
        </w:rPr>
      </w:pPr>
      <w:r>
        <w:rPr>
          <w:lang w:eastAsia="zh-TW"/>
        </w:rPr>
        <w:t xml:space="preserve">I write all C++ code for the performance and </w:t>
      </w:r>
      <w:r w:rsidR="00765C57">
        <w:rPr>
          <w:lang w:eastAsia="zh-TW"/>
        </w:rPr>
        <w:t xml:space="preserve">most </w:t>
      </w:r>
      <w:r>
        <w:rPr>
          <w:lang w:eastAsia="zh-TW"/>
        </w:rPr>
        <w:t xml:space="preserve">R code matching the operations </w:t>
      </w:r>
      <w:r w:rsidR="001A2D42">
        <w:rPr>
          <w:lang w:eastAsia="zh-TW"/>
        </w:rPr>
        <w:t>in R</w:t>
      </w:r>
      <w:r>
        <w:rPr>
          <w:lang w:eastAsia="zh-TW"/>
        </w:rPr>
        <w:t xml:space="preserve"> stat package.</w:t>
      </w:r>
      <w:r w:rsidR="00765C57">
        <w:rPr>
          <w:lang w:eastAsia="zh-TW"/>
        </w:rPr>
        <w:t xml:space="preserve"> </w:t>
      </w:r>
      <w:r w:rsidRPr="00765C57">
        <w:rPr>
          <w:rFonts w:hint="eastAsia"/>
          <w:lang w:eastAsia="zh-TW"/>
        </w:rPr>
        <w:t>The '</w:t>
      </w:r>
      <w:proofErr w:type="spellStart"/>
      <w:r w:rsidRPr="00765C57">
        <w:rPr>
          <w:rFonts w:hint="eastAsia"/>
          <w:lang w:eastAsia="zh-TW"/>
        </w:rPr>
        <w:t>milr</w:t>
      </w:r>
      <w:proofErr w:type="spellEnd"/>
      <w:r w:rsidRPr="00765C57">
        <w:rPr>
          <w:rFonts w:hint="eastAsia"/>
          <w:lang w:eastAsia="zh-TW"/>
        </w:rPr>
        <w:t>' package focuses on the predictive model for the multiple instance data set with binary outcomes and performs the maximum likelihood estimation with the Expectation-Maximization algorithm under the framework of logistic regression. Moreover, the LASSO penalty is attached to the likelihood function for simultaneous parameter estimation and variable selection.</w:t>
      </w:r>
    </w:p>
    <w:sectPr w:rsidR="00F87359" w:rsidRPr="000943F9" w:rsidSect="00BB35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76708" w14:textId="77777777" w:rsidR="00435E14" w:rsidRDefault="00435E14" w:rsidP="00725803">
      <w:pPr>
        <w:spacing w:after="0"/>
      </w:pPr>
      <w:r>
        <w:separator/>
      </w:r>
    </w:p>
  </w:endnote>
  <w:endnote w:type="continuationSeparator" w:id="0">
    <w:p w14:paraId="01A0F279" w14:textId="77777777" w:rsidR="00435E14" w:rsidRDefault="00435E1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B2C3B" w14:textId="77777777" w:rsidR="00002826" w:rsidRDefault="00002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AF664" w14:textId="77777777" w:rsidR="005A4A49" w:rsidRDefault="005A4A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EC438" w14:textId="77777777" w:rsidR="00002826" w:rsidRDefault="00002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6E292" w14:textId="77777777" w:rsidR="00435E14" w:rsidRDefault="00435E14" w:rsidP="00725803">
      <w:pPr>
        <w:spacing w:after="0"/>
      </w:pPr>
      <w:r>
        <w:separator/>
      </w:r>
    </w:p>
  </w:footnote>
  <w:footnote w:type="continuationSeparator" w:id="0">
    <w:p w14:paraId="290D8553" w14:textId="77777777" w:rsidR="00435E14" w:rsidRDefault="00435E14" w:rsidP="00725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5E3B5" w14:textId="77777777" w:rsidR="00002826" w:rsidRDefault="000028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2375C" w14:textId="77777777" w:rsidR="00002826" w:rsidRDefault="000028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594" w14:textId="77777777" w:rsidR="00002826" w:rsidRDefault="000028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3A6CD1"/>
    <w:multiLevelType w:val="hybridMultilevel"/>
    <w:tmpl w:val="1D48D04C"/>
    <w:lvl w:ilvl="0" w:tplc="79706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6E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E2EE2"/>
    <w:multiLevelType w:val="hybridMultilevel"/>
    <w:tmpl w:val="8F2E3D24"/>
    <w:lvl w:ilvl="0" w:tplc="2D0CA192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52319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472D6D"/>
    <w:multiLevelType w:val="hybridMultilevel"/>
    <w:tmpl w:val="9188AA46"/>
    <w:lvl w:ilvl="0" w:tplc="CD9698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17A8E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8A06B6"/>
    <w:multiLevelType w:val="hybridMultilevel"/>
    <w:tmpl w:val="C2B8BE66"/>
    <w:lvl w:ilvl="0" w:tplc="EF309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B1A12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8574F"/>
    <w:multiLevelType w:val="hybridMultilevel"/>
    <w:tmpl w:val="7436B326"/>
    <w:lvl w:ilvl="0" w:tplc="2D0CA192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  <w:color w:val="A52319" w:themeColor="accent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74732231"/>
    <w:multiLevelType w:val="hybridMultilevel"/>
    <w:tmpl w:val="CBB45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07947"/>
    <w:multiLevelType w:val="hybridMultilevel"/>
    <w:tmpl w:val="E3DA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6F7E2E"/>
    <w:multiLevelType w:val="hybridMultilevel"/>
    <w:tmpl w:val="1170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4"/>
  </w:num>
  <w:num w:numId="15">
    <w:abstractNumId w:val="18"/>
  </w:num>
  <w:num w:numId="16">
    <w:abstractNumId w:val="17"/>
  </w:num>
  <w:num w:numId="17">
    <w:abstractNumId w:val="11"/>
  </w:num>
  <w:num w:numId="18">
    <w:abstractNumId w:val="15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3MTc0MTUwNzQwMDRS0lEKTi0uzszPAykwqgUA8QY1RywAAAA="/>
  </w:docVars>
  <w:rsids>
    <w:rsidRoot w:val="00954141"/>
    <w:rsid w:val="00002826"/>
    <w:rsid w:val="00025E77"/>
    <w:rsid w:val="00027312"/>
    <w:rsid w:val="00035371"/>
    <w:rsid w:val="00043BB4"/>
    <w:rsid w:val="000645F2"/>
    <w:rsid w:val="0008158F"/>
    <w:rsid w:val="00081ACD"/>
    <w:rsid w:val="00082F03"/>
    <w:rsid w:val="000835A0"/>
    <w:rsid w:val="00085D4C"/>
    <w:rsid w:val="000934A2"/>
    <w:rsid w:val="00093806"/>
    <w:rsid w:val="000943F9"/>
    <w:rsid w:val="00097CE3"/>
    <w:rsid w:val="000A1FFE"/>
    <w:rsid w:val="000B1A7C"/>
    <w:rsid w:val="000B266D"/>
    <w:rsid w:val="000D642A"/>
    <w:rsid w:val="000F6A92"/>
    <w:rsid w:val="00111FE9"/>
    <w:rsid w:val="001319A0"/>
    <w:rsid w:val="00142186"/>
    <w:rsid w:val="00142F42"/>
    <w:rsid w:val="0014450B"/>
    <w:rsid w:val="0017168D"/>
    <w:rsid w:val="0019699D"/>
    <w:rsid w:val="001A2D42"/>
    <w:rsid w:val="001A65E0"/>
    <w:rsid w:val="001B0955"/>
    <w:rsid w:val="001C3F45"/>
    <w:rsid w:val="001C46A0"/>
    <w:rsid w:val="002042B8"/>
    <w:rsid w:val="0020559F"/>
    <w:rsid w:val="00227784"/>
    <w:rsid w:val="002353C5"/>
    <w:rsid w:val="0023705D"/>
    <w:rsid w:val="00250A31"/>
    <w:rsid w:val="00251C13"/>
    <w:rsid w:val="00252B9F"/>
    <w:rsid w:val="002916B6"/>
    <w:rsid w:val="002922D0"/>
    <w:rsid w:val="002A096C"/>
    <w:rsid w:val="002A4013"/>
    <w:rsid w:val="002A4641"/>
    <w:rsid w:val="002C636A"/>
    <w:rsid w:val="002F1BEE"/>
    <w:rsid w:val="002F2A5D"/>
    <w:rsid w:val="002F683E"/>
    <w:rsid w:val="00310EC6"/>
    <w:rsid w:val="003143DA"/>
    <w:rsid w:val="00340B03"/>
    <w:rsid w:val="003530EC"/>
    <w:rsid w:val="0037655F"/>
    <w:rsid w:val="00380AE7"/>
    <w:rsid w:val="003A6943"/>
    <w:rsid w:val="003B4A6D"/>
    <w:rsid w:val="003D5832"/>
    <w:rsid w:val="003E1ECD"/>
    <w:rsid w:val="003E799E"/>
    <w:rsid w:val="00403409"/>
    <w:rsid w:val="00410BA2"/>
    <w:rsid w:val="00413D3B"/>
    <w:rsid w:val="00420848"/>
    <w:rsid w:val="00434074"/>
    <w:rsid w:val="00435E14"/>
    <w:rsid w:val="004465E0"/>
    <w:rsid w:val="00451FD9"/>
    <w:rsid w:val="0046124C"/>
    <w:rsid w:val="00463C3B"/>
    <w:rsid w:val="004719A6"/>
    <w:rsid w:val="00485913"/>
    <w:rsid w:val="004937AE"/>
    <w:rsid w:val="004B65CB"/>
    <w:rsid w:val="004E2970"/>
    <w:rsid w:val="004F0649"/>
    <w:rsid w:val="004F1CE2"/>
    <w:rsid w:val="004F55BA"/>
    <w:rsid w:val="005026DD"/>
    <w:rsid w:val="00503367"/>
    <w:rsid w:val="00513EFC"/>
    <w:rsid w:val="00516AD8"/>
    <w:rsid w:val="0052113B"/>
    <w:rsid w:val="0055678F"/>
    <w:rsid w:val="00564951"/>
    <w:rsid w:val="00573BF9"/>
    <w:rsid w:val="005A4A49"/>
    <w:rsid w:val="005A7BC1"/>
    <w:rsid w:val="005B0606"/>
    <w:rsid w:val="005B1D68"/>
    <w:rsid w:val="005F2BB8"/>
    <w:rsid w:val="00607C47"/>
    <w:rsid w:val="00611B37"/>
    <w:rsid w:val="00615DFE"/>
    <w:rsid w:val="006252B4"/>
    <w:rsid w:val="00646BA2"/>
    <w:rsid w:val="006562A0"/>
    <w:rsid w:val="00675EA0"/>
    <w:rsid w:val="006A3E24"/>
    <w:rsid w:val="006C08A0"/>
    <w:rsid w:val="006C47D8"/>
    <w:rsid w:val="006D2D08"/>
    <w:rsid w:val="006F26A2"/>
    <w:rsid w:val="0070237E"/>
    <w:rsid w:val="00725803"/>
    <w:rsid w:val="00725CB5"/>
    <w:rsid w:val="007307A3"/>
    <w:rsid w:val="00736F92"/>
    <w:rsid w:val="00750299"/>
    <w:rsid w:val="00752315"/>
    <w:rsid w:val="00757FBD"/>
    <w:rsid w:val="00765C57"/>
    <w:rsid w:val="00773062"/>
    <w:rsid w:val="00775737"/>
    <w:rsid w:val="0079782D"/>
    <w:rsid w:val="007B4A89"/>
    <w:rsid w:val="007E1564"/>
    <w:rsid w:val="0081124A"/>
    <w:rsid w:val="008200A0"/>
    <w:rsid w:val="0082095C"/>
    <w:rsid w:val="00851B49"/>
    <w:rsid w:val="00857E6B"/>
    <w:rsid w:val="008624B6"/>
    <w:rsid w:val="00884D89"/>
    <w:rsid w:val="008968C4"/>
    <w:rsid w:val="008B6751"/>
    <w:rsid w:val="008C61D7"/>
    <w:rsid w:val="008D5F81"/>
    <w:rsid w:val="008D7C1C"/>
    <w:rsid w:val="008E0960"/>
    <w:rsid w:val="008E68F3"/>
    <w:rsid w:val="008F4C6B"/>
    <w:rsid w:val="008F6A0C"/>
    <w:rsid w:val="00912A86"/>
    <w:rsid w:val="0092291B"/>
    <w:rsid w:val="00931D7B"/>
    <w:rsid w:val="00932D92"/>
    <w:rsid w:val="00932F4E"/>
    <w:rsid w:val="00940D13"/>
    <w:rsid w:val="0095272C"/>
    <w:rsid w:val="00954141"/>
    <w:rsid w:val="009669BD"/>
    <w:rsid w:val="00972024"/>
    <w:rsid w:val="009A0AE4"/>
    <w:rsid w:val="009A7AEB"/>
    <w:rsid w:val="009B5369"/>
    <w:rsid w:val="009E5D62"/>
    <w:rsid w:val="009F04D2"/>
    <w:rsid w:val="009F0DCF"/>
    <w:rsid w:val="009F2BA7"/>
    <w:rsid w:val="009F6DA0"/>
    <w:rsid w:val="009F7A08"/>
    <w:rsid w:val="00A01182"/>
    <w:rsid w:val="00A12C77"/>
    <w:rsid w:val="00A17A2E"/>
    <w:rsid w:val="00A45CAD"/>
    <w:rsid w:val="00A47D28"/>
    <w:rsid w:val="00A815C7"/>
    <w:rsid w:val="00A827DC"/>
    <w:rsid w:val="00AD13CB"/>
    <w:rsid w:val="00AD3FD8"/>
    <w:rsid w:val="00AE1363"/>
    <w:rsid w:val="00B1109C"/>
    <w:rsid w:val="00B125B0"/>
    <w:rsid w:val="00B16D46"/>
    <w:rsid w:val="00B370A8"/>
    <w:rsid w:val="00B818FA"/>
    <w:rsid w:val="00B83053"/>
    <w:rsid w:val="00B860CF"/>
    <w:rsid w:val="00BB3509"/>
    <w:rsid w:val="00BC06D1"/>
    <w:rsid w:val="00BC5DB8"/>
    <w:rsid w:val="00BC5F23"/>
    <w:rsid w:val="00BC7376"/>
    <w:rsid w:val="00BD373B"/>
    <w:rsid w:val="00BD669A"/>
    <w:rsid w:val="00BD7B97"/>
    <w:rsid w:val="00BE0232"/>
    <w:rsid w:val="00BE7DD3"/>
    <w:rsid w:val="00C13F2B"/>
    <w:rsid w:val="00C43D65"/>
    <w:rsid w:val="00C84833"/>
    <w:rsid w:val="00C9044F"/>
    <w:rsid w:val="00C94FD4"/>
    <w:rsid w:val="00CB4921"/>
    <w:rsid w:val="00CC34F6"/>
    <w:rsid w:val="00D2420D"/>
    <w:rsid w:val="00D30382"/>
    <w:rsid w:val="00D32BC5"/>
    <w:rsid w:val="00D413F9"/>
    <w:rsid w:val="00D44E50"/>
    <w:rsid w:val="00D90060"/>
    <w:rsid w:val="00D92B95"/>
    <w:rsid w:val="00DB1DDD"/>
    <w:rsid w:val="00DC0D31"/>
    <w:rsid w:val="00DD1103"/>
    <w:rsid w:val="00E03F71"/>
    <w:rsid w:val="00E065A5"/>
    <w:rsid w:val="00E154B5"/>
    <w:rsid w:val="00E232F0"/>
    <w:rsid w:val="00E3635C"/>
    <w:rsid w:val="00E418E8"/>
    <w:rsid w:val="00E52791"/>
    <w:rsid w:val="00E61B07"/>
    <w:rsid w:val="00E83195"/>
    <w:rsid w:val="00E8631D"/>
    <w:rsid w:val="00EB5290"/>
    <w:rsid w:val="00EC5A5A"/>
    <w:rsid w:val="00EF270D"/>
    <w:rsid w:val="00F00A4F"/>
    <w:rsid w:val="00F227CA"/>
    <w:rsid w:val="00F304CB"/>
    <w:rsid w:val="00F304EB"/>
    <w:rsid w:val="00F33CD8"/>
    <w:rsid w:val="00F359E8"/>
    <w:rsid w:val="00F36575"/>
    <w:rsid w:val="00F36B43"/>
    <w:rsid w:val="00F74F2B"/>
    <w:rsid w:val="00F77BE5"/>
    <w:rsid w:val="00F812F2"/>
    <w:rsid w:val="00F87359"/>
    <w:rsid w:val="00FA05CB"/>
    <w:rsid w:val="00FD1DE2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494AD"/>
  <w15:chartTrackingRefBased/>
  <w15:docId w15:val="{3D51DAC1-3A59-420E-B9DD-6598CC54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2C636A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2C636A"/>
    <w:rPr>
      <w:rFonts w:asciiTheme="majorHAnsi" w:eastAsiaTheme="majorEastAsia" w:hAnsiTheme="majorHAnsi" w:cstheme="majorBidi"/>
      <w:b/>
      <w:color w:val="262626" w:themeColor="text1" w:themeTint="D9"/>
      <w:sz w:val="44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954141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F87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journal.r-project.org/archive/2017/RJ-2017-013/index.html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al_chen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1C6269E5C04366B17197B930005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451F3-CBD9-4B4B-B95F-DE06EFD98F14}"/>
      </w:docPartPr>
      <w:docPartBody>
        <w:p w:rsidR="000B0630" w:rsidRDefault="0058428F">
          <w:pPr>
            <w:pStyle w:val="861C6269E5C04366B17197B9300053CF"/>
          </w:pPr>
          <w:r w:rsidRPr="00AD3FD8">
            <w:t>Experience</w:t>
          </w:r>
        </w:p>
      </w:docPartBody>
    </w:docPart>
    <w:docPart>
      <w:docPartPr>
        <w:name w:val="2DE8E10BFFD544E3AECEF9F137F14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E90C8-CD94-4D0F-A897-B66318D9EA92}"/>
      </w:docPartPr>
      <w:docPartBody>
        <w:p w:rsidR="000B0630" w:rsidRDefault="0058428F">
          <w:pPr>
            <w:pStyle w:val="2DE8E10BFFD544E3AECEF9F137F14B98"/>
          </w:pPr>
          <w:r w:rsidRPr="0070237E">
            <w:t>Education</w:t>
          </w:r>
        </w:p>
      </w:docPartBody>
    </w:docPart>
    <w:docPart>
      <w:docPartPr>
        <w:name w:val="7B6FF8A1B7F94E6CA335EB2960FCF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360C5-1AED-464E-8831-43AF3257B712}"/>
      </w:docPartPr>
      <w:docPartBody>
        <w:p w:rsidR="000B0630" w:rsidRDefault="00146EB9" w:rsidP="00146EB9">
          <w:pPr>
            <w:pStyle w:val="7B6FF8A1B7F94E6CA335EB2960FCF8C0"/>
          </w:pPr>
          <w:r>
            <w:t>First Name</w:t>
          </w:r>
        </w:p>
      </w:docPartBody>
    </w:docPart>
    <w:docPart>
      <w:docPartPr>
        <w:name w:val="E10DB63979D8454696BE20EEE1B3D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A072A-7C15-42FB-A9BB-6E082B0790FA}"/>
      </w:docPartPr>
      <w:docPartBody>
        <w:p w:rsidR="000B0630" w:rsidRDefault="00146EB9" w:rsidP="00146EB9">
          <w:pPr>
            <w:pStyle w:val="E10DB63979D8454696BE20EEE1B3D22D"/>
          </w:pPr>
          <w:r>
            <w:t>Last Name</w:t>
          </w:r>
        </w:p>
      </w:docPartBody>
    </w:docPart>
    <w:docPart>
      <w:docPartPr>
        <w:name w:val="A955D7AC0E6B4C86B587599E35D47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AEEBE-0618-4054-8D39-9C9272834050}"/>
      </w:docPartPr>
      <w:docPartBody>
        <w:p w:rsidR="000B0630" w:rsidRDefault="00146EB9" w:rsidP="00146EB9">
          <w:pPr>
            <w:pStyle w:val="A955D7AC0E6B4C86B587599E35D47FB2"/>
          </w:pPr>
          <w:r w:rsidRPr="009D0878">
            <w:t>Phone</w:t>
          </w:r>
        </w:p>
      </w:docPartBody>
    </w:docPart>
    <w:docPart>
      <w:docPartPr>
        <w:name w:val="42FEEC9D5C344734A7670C930A2B4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4461F-CEFB-43E7-9043-A9B8B68AA07F}"/>
      </w:docPartPr>
      <w:docPartBody>
        <w:p w:rsidR="000B0630" w:rsidRDefault="00146EB9" w:rsidP="00146EB9">
          <w:pPr>
            <w:pStyle w:val="42FEEC9D5C344734A7670C930A2B4552"/>
          </w:pPr>
          <w:r w:rsidRPr="009D0878">
            <w:t>Email</w:t>
          </w:r>
        </w:p>
      </w:docPartBody>
    </w:docPart>
    <w:docPart>
      <w:docPartPr>
        <w:name w:val="6A82BF1B79FF4131AF9CFE01F278B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E2FF3-2F15-4CD6-89F7-D1F0B54B51C1}"/>
      </w:docPartPr>
      <w:docPartBody>
        <w:p w:rsidR="000B0630" w:rsidRDefault="00146EB9" w:rsidP="00146EB9">
          <w:pPr>
            <w:pStyle w:val="6A82BF1B79FF4131AF9CFE01F278B5A2"/>
          </w:pPr>
          <w:r w:rsidRPr="009D0878">
            <w:t>LinkedIn Profile</w:t>
          </w:r>
        </w:p>
      </w:docPartBody>
    </w:docPart>
    <w:docPart>
      <w:docPartPr>
        <w:name w:val="8A9775278B9C4F3692F734DE4D9C4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F7096-97FC-4804-AD1C-232D1E96F0C0}"/>
      </w:docPartPr>
      <w:docPartBody>
        <w:p w:rsidR="000B0630" w:rsidRDefault="00146EB9" w:rsidP="00146EB9">
          <w:pPr>
            <w:pStyle w:val="8A9775278B9C4F3692F734DE4D9C4739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B9"/>
    <w:rsid w:val="000B0630"/>
    <w:rsid w:val="00146EB9"/>
    <w:rsid w:val="0058428F"/>
    <w:rsid w:val="0082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44221B0735499E9A575153F517F00C">
    <w:name w:val="9644221B0735499E9A575153F517F00C"/>
  </w:style>
  <w:style w:type="paragraph" w:customStyle="1" w:styleId="15E1DC089081497A93825A540445D0F6">
    <w:name w:val="15E1DC089081497A93825A540445D0F6"/>
  </w:style>
  <w:style w:type="paragraph" w:customStyle="1" w:styleId="9DDE239B8AD8443CA816AEBA90B9F4D6">
    <w:name w:val="9DDE239B8AD8443CA816AEBA90B9F4D6"/>
  </w:style>
  <w:style w:type="paragraph" w:customStyle="1" w:styleId="E4122BC6EBC7411A9000B5AECB6F9485">
    <w:name w:val="E4122BC6EBC7411A9000B5AECB6F9485"/>
  </w:style>
  <w:style w:type="paragraph" w:customStyle="1" w:styleId="65263E856AAF4AD2B8C3971FA56C3A78">
    <w:name w:val="65263E856AAF4AD2B8C3971FA56C3A78"/>
  </w:style>
  <w:style w:type="paragraph" w:customStyle="1" w:styleId="3BBEB3C30BF346869556FDE5E6FC2CA2">
    <w:name w:val="3BBEB3C30BF346869556FDE5E6FC2CA2"/>
  </w:style>
  <w:style w:type="paragraph" w:customStyle="1" w:styleId="19E796AC7C304C3BB201664720447C3B">
    <w:name w:val="19E796AC7C304C3BB201664720447C3B"/>
  </w:style>
  <w:style w:type="paragraph" w:customStyle="1" w:styleId="0177F5B9B386408F8E9F4D31ABFF9B3A">
    <w:name w:val="0177F5B9B386408F8E9F4D31ABFF9B3A"/>
  </w:style>
  <w:style w:type="paragraph" w:customStyle="1" w:styleId="26AB22487BEE4B9E9FBCDA35AD7B4786">
    <w:name w:val="26AB22487BEE4B9E9FBCDA35AD7B4786"/>
  </w:style>
  <w:style w:type="paragraph" w:customStyle="1" w:styleId="546C9D0DD9CD4F90A8A0D5483B533EA9">
    <w:name w:val="546C9D0DD9CD4F90A8A0D5483B533EA9"/>
  </w:style>
  <w:style w:type="paragraph" w:customStyle="1" w:styleId="0791D3E5FABF4A83AA8FBFF62966F9AC">
    <w:name w:val="0791D3E5FABF4A83AA8FBFF62966F9AC"/>
  </w:style>
  <w:style w:type="paragraph" w:customStyle="1" w:styleId="00952F55B1BE47DE8F10D355916A4E71">
    <w:name w:val="00952F55B1BE47DE8F10D355916A4E71"/>
  </w:style>
  <w:style w:type="paragraph" w:customStyle="1" w:styleId="96C6D4902EC6464E89A764AD03C3EE60">
    <w:name w:val="96C6D4902EC6464E89A764AD03C3EE60"/>
  </w:style>
  <w:style w:type="paragraph" w:customStyle="1" w:styleId="C8198EFB78204FDC969D8B8A5CD1920A">
    <w:name w:val="C8198EFB78204FDC969D8B8A5CD1920A"/>
  </w:style>
  <w:style w:type="paragraph" w:customStyle="1" w:styleId="861C6269E5C04366B17197B9300053CF">
    <w:name w:val="861C6269E5C04366B17197B9300053CF"/>
  </w:style>
  <w:style w:type="paragraph" w:customStyle="1" w:styleId="3E3ACE2BB7A64C64B270CDA4AD5B85C9">
    <w:name w:val="3E3ACE2BB7A64C64B270CDA4AD5B85C9"/>
  </w:style>
  <w:style w:type="paragraph" w:customStyle="1" w:styleId="F18554FE84E64AA4AC9E7586ADEE3CDA">
    <w:name w:val="F18554FE84E64AA4AC9E7586ADEE3CDA"/>
  </w:style>
  <w:style w:type="paragraph" w:customStyle="1" w:styleId="FB58C1C0AEF542259A5A92DC668FE6B3">
    <w:name w:val="FB58C1C0AEF542259A5A92DC668FE6B3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310205792F0444CA9E1EBD0BA8BFB98">
    <w:name w:val="9310205792F0444CA9E1EBD0BA8BFB98"/>
  </w:style>
  <w:style w:type="paragraph" w:customStyle="1" w:styleId="4E3E241B3FC149C1983EF111FD6CA1FF">
    <w:name w:val="4E3E241B3FC149C1983EF111FD6CA1FF"/>
  </w:style>
  <w:style w:type="paragraph" w:customStyle="1" w:styleId="503303BAAC3D4EA5809E8BB27A1BD08A">
    <w:name w:val="503303BAAC3D4EA5809E8BB27A1BD08A"/>
  </w:style>
  <w:style w:type="paragraph" w:customStyle="1" w:styleId="A27BCEF35C764AC8A58E54ED9BD44F3E">
    <w:name w:val="A27BCEF35C764AC8A58E54ED9BD44F3E"/>
  </w:style>
  <w:style w:type="paragraph" w:customStyle="1" w:styleId="141D275757C543DE92670318E4FE3C73">
    <w:name w:val="141D275757C543DE92670318E4FE3C73"/>
  </w:style>
  <w:style w:type="paragraph" w:customStyle="1" w:styleId="C7B4BA341D614BEE89CB2C7149F5DEA0">
    <w:name w:val="C7B4BA341D614BEE89CB2C7149F5DEA0"/>
  </w:style>
  <w:style w:type="paragraph" w:customStyle="1" w:styleId="8ECB76A450354B3B86C3C6FC7F1135E7">
    <w:name w:val="8ECB76A450354B3B86C3C6FC7F1135E7"/>
  </w:style>
  <w:style w:type="paragraph" w:customStyle="1" w:styleId="2DE8E10BFFD544E3AECEF9F137F14B98">
    <w:name w:val="2DE8E10BFFD544E3AECEF9F137F14B98"/>
  </w:style>
  <w:style w:type="paragraph" w:customStyle="1" w:styleId="02423FEC819B4ACCA7D288E88C56810E">
    <w:name w:val="02423FEC819B4ACCA7D288E88C56810E"/>
  </w:style>
  <w:style w:type="paragraph" w:customStyle="1" w:styleId="51F77EA9049F41209B6207CF404B6DE5">
    <w:name w:val="51F77EA9049F41209B6207CF404B6DE5"/>
  </w:style>
  <w:style w:type="paragraph" w:customStyle="1" w:styleId="465A764C51A64988A90EA525631D560F">
    <w:name w:val="465A764C51A64988A90EA525631D560F"/>
  </w:style>
  <w:style w:type="paragraph" w:customStyle="1" w:styleId="715DB5CB711E4CC3BCDA77F27810DD9C">
    <w:name w:val="715DB5CB711E4CC3BCDA77F27810DD9C"/>
  </w:style>
  <w:style w:type="paragraph" w:customStyle="1" w:styleId="FDD386CCF61743948A07FBD8B4F37EF9">
    <w:name w:val="FDD386CCF61743948A07FBD8B4F37EF9"/>
  </w:style>
  <w:style w:type="paragraph" w:customStyle="1" w:styleId="E8F360DBC39D47F79F8D6FAA7F5944E1">
    <w:name w:val="E8F360DBC39D47F79F8D6FAA7F5944E1"/>
  </w:style>
  <w:style w:type="paragraph" w:customStyle="1" w:styleId="D77DEF2FAD544BD983C9E7CFF5ECB201">
    <w:name w:val="D77DEF2FAD544BD983C9E7CFF5ECB201"/>
  </w:style>
  <w:style w:type="paragraph" w:customStyle="1" w:styleId="611926AFACEC4B119D65CF0C52A1D63E">
    <w:name w:val="611926AFACEC4B119D65CF0C52A1D63E"/>
  </w:style>
  <w:style w:type="paragraph" w:customStyle="1" w:styleId="475E63B73E1F477FA6B8AC02E3795DF7">
    <w:name w:val="475E63B73E1F477FA6B8AC02E3795DF7"/>
  </w:style>
  <w:style w:type="paragraph" w:customStyle="1" w:styleId="05A9D2AD0421486292DDA5D45CD8721F">
    <w:name w:val="05A9D2AD0421486292DDA5D45CD8721F"/>
  </w:style>
  <w:style w:type="paragraph" w:customStyle="1" w:styleId="8FEA462D79764EEFBB367A12F60FB5F4">
    <w:name w:val="8FEA462D79764EEFBB367A12F60FB5F4"/>
  </w:style>
  <w:style w:type="paragraph" w:customStyle="1" w:styleId="C4818ACF853B4852B8A75CF397F5439A">
    <w:name w:val="C4818ACF853B4852B8A75CF397F5439A"/>
  </w:style>
  <w:style w:type="paragraph" w:customStyle="1" w:styleId="4C71538B4B494EAFA928494A23FA2C4F">
    <w:name w:val="4C71538B4B494EAFA928494A23FA2C4F"/>
    <w:rsid w:val="00146EB9"/>
  </w:style>
  <w:style w:type="paragraph" w:customStyle="1" w:styleId="0BC1E38E2A174B8AB0C27FED546D06AE">
    <w:name w:val="0BC1E38E2A174B8AB0C27FED546D06AE"/>
    <w:rsid w:val="00146EB9"/>
  </w:style>
  <w:style w:type="paragraph" w:customStyle="1" w:styleId="6B595EB61FB942F2B9FD89EA777AC010">
    <w:name w:val="6B595EB61FB942F2B9FD89EA777AC010"/>
    <w:rsid w:val="00146EB9"/>
  </w:style>
  <w:style w:type="paragraph" w:customStyle="1" w:styleId="35711095C8044434850825C3AC2448A9">
    <w:name w:val="35711095C8044434850825C3AC2448A9"/>
    <w:rsid w:val="00146EB9"/>
  </w:style>
  <w:style w:type="paragraph" w:customStyle="1" w:styleId="D4EE3724D9094B429D10D5F823EC29AC">
    <w:name w:val="D4EE3724D9094B429D10D5F823EC29AC"/>
    <w:rsid w:val="00146EB9"/>
  </w:style>
  <w:style w:type="paragraph" w:customStyle="1" w:styleId="7EB8CED8E8CA43F28FF4B862F58CC1E7">
    <w:name w:val="7EB8CED8E8CA43F28FF4B862F58CC1E7"/>
    <w:rsid w:val="00146EB9"/>
  </w:style>
  <w:style w:type="paragraph" w:customStyle="1" w:styleId="ECA59EE0C38043F7B0208CE5281B26D0">
    <w:name w:val="ECA59EE0C38043F7B0208CE5281B26D0"/>
    <w:rsid w:val="00146EB9"/>
  </w:style>
  <w:style w:type="paragraph" w:customStyle="1" w:styleId="DC500D2E95E14E509677DCBF37B7C12D">
    <w:name w:val="DC500D2E95E14E509677DCBF37B7C12D"/>
    <w:rsid w:val="00146EB9"/>
  </w:style>
  <w:style w:type="paragraph" w:customStyle="1" w:styleId="2CAE7DD12DE34381BFD34E9BB07531F8">
    <w:name w:val="2CAE7DD12DE34381BFD34E9BB07531F8"/>
    <w:rsid w:val="00146EB9"/>
  </w:style>
  <w:style w:type="paragraph" w:customStyle="1" w:styleId="DCE0699DAD4F4272BDA631C10CC51E1E">
    <w:name w:val="DCE0699DAD4F4272BDA631C10CC51E1E"/>
    <w:rsid w:val="00146EB9"/>
  </w:style>
  <w:style w:type="paragraph" w:customStyle="1" w:styleId="527CF9F5F46F4FA18B25C2A8FB95F012">
    <w:name w:val="527CF9F5F46F4FA18B25C2A8FB95F012"/>
    <w:rsid w:val="00146EB9"/>
  </w:style>
  <w:style w:type="paragraph" w:customStyle="1" w:styleId="D78551AD01E140DBA9DD8DDBB3B924E5">
    <w:name w:val="D78551AD01E140DBA9DD8DDBB3B924E5"/>
    <w:rsid w:val="00146EB9"/>
  </w:style>
  <w:style w:type="paragraph" w:customStyle="1" w:styleId="F8D021F1B26F4E0692223664213DFCA8">
    <w:name w:val="F8D021F1B26F4E0692223664213DFCA8"/>
    <w:rsid w:val="00146EB9"/>
  </w:style>
  <w:style w:type="paragraph" w:customStyle="1" w:styleId="7B1F365E28804131BF2859943676B0C2">
    <w:name w:val="7B1F365E28804131BF2859943676B0C2"/>
    <w:rsid w:val="00146EB9"/>
  </w:style>
  <w:style w:type="paragraph" w:customStyle="1" w:styleId="F314F12AA1CD4F2AB8624FF935D378A8">
    <w:name w:val="F314F12AA1CD4F2AB8624FF935D378A8"/>
    <w:rsid w:val="00146EB9"/>
  </w:style>
  <w:style w:type="paragraph" w:customStyle="1" w:styleId="50F33B5B641C4D92B79BD786086AB314">
    <w:name w:val="50F33B5B641C4D92B79BD786086AB314"/>
    <w:rsid w:val="00146EB9"/>
  </w:style>
  <w:style w:type="paragraph" w:customStyle="1" w:styleId="CFD4894F6E33416B844AF8039C960484">
    <w:name w:val="CFD4894F6E33416B844AF8039C960484"/>
    <w:rsid w:val="00146EB9"/>
  </w:style>
  <w:style w:type="paragraph" w:customStyle="1" w:styleId="7B6FF8A1B7F94E6CA335EB2960FCF8C0">
    <w:name w:val="7B6FF8A1B7F94E6CA335EB2960FCF8C0"/>
    <w:rsid w:val="00146EB9"/>
  </w:style>
  <w:style w:type="paragraph" w:customStyle="1" w:styleId="E10DB63979D8454696BE20EEE1B3D22D">
    <w:name w:val="E10DB63979D8454696BE20EEE1B3D22D"/>
    <w:rsid w:val="00146EB9"/>
  </w:style>
  <w:style w:type="paragraph" w:customStyle="1" w:styleId="A955D7AC0E6B4C86B587599E35D47FB2">
    <w:name w:val="A955D7AC0E6B4C86B587599E35D47FB2"/>
    <w:rsid w:val="00146EB9"/>
  </w:style>
  <w:style w:type="paragraph" w:customStyle="1" w:styleId="42FEEC9D5C344734A7670C930A2B4552">
    <w:name w:val="42FEEC9D5C344734A7670C930A2B4552"/>
    <w:rsid w:val="00146EB9"/>
  </w:style>
  <w:style w:type="paragraph" w:customStyle="1" w:styleId="6A82BF1B79FF4131AF9CFE01F278B5A2">
    <w:name w:val="6A82BF1B79FF4131AF9CFE01F278B5A2"/>
    <w:rsid w:val="00146EB9"/>
  </w:style>
  <w:style w:type="paragraph" w:customStyle="1" w:styleId="8A9775278B9C4F3692F734DE4D9C4739">
    <w:name w:val="8A9775278B9C4F3692F734DE4D9C4739"/>
    <w:rsid w:val="00146EB9"/>
  </w:style>
  <w:style w:type="paragraph" w:customStyle="1" w:styleId="3F973EFB58364068BBED6F5A2C98FB3E">
    <w:name w:val="3F973EFB58364068BBED6F5A2C98FB3E"/>
    <w:rsid w:val="00146EB9"/>
  </w:style>
  <w:style w:type="paragraph" w:customStyle="1" w:styleId="DF562A7578D3470B88ED847CEE7A5C3C">
    <w:name w:val="DF562A7578D3470B88ED847CEE7A5C3C"/>
    <w:rsid w:val="00146EB9"/>
  </w:style>
  <w:style w:type="paragraph" w:customStyle="1" w:styleId="61EA9AFBAE064C54BD4C0322BCB74A0E">
    <w:name w:val="61EA9AFBAE064C54BD4C0322BCB74A0E"/>
    <w:rsid w:val="00146EB9"/>
  </w:style>
  <w:style w:type="paragraph" w:customStyle="1" w:styleId="4FE51E94CD934D56AF125C9D9BF29AB9">
    <w:name w:val="4FE51E94CD934D56AF125C9D9BF29AB9"/>
    <w:rsid w:val="00146E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Ching-Chuan Chen</Abstract>
  <CompanyAddress/>
  <CompanyPhone>+886-966-676-326</CompanyPhone>
  <CompanyFax/>
  <CompanyEmail>zw12356@gmail.com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EB7FA5-C4C1-433B-B045-BAB73D0C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144</TotalTime>
  <Pages>2</Pages>
  <Words>727</Words>
  <Characters>4052</Characters>
  <Application>Microsoft Office Word</Application>
  <DocSecurity>0</DocSecurity>
  <Lines>106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jamal_chen</dc:creator>
  <cp:keywords>celestial0230</cp:keywords>
  <dc:description/>
  <cp:lastModifiedBy>慶全 陳</cp:lastModifiedBy>
  <cp:revision>147</cp:revision>
  <dcterms:created xsi:type="dcterms:W3CDTF">2019-04-14T20:25:00Z</dcterms:created>
  <dcterms:modified xsi:type="dcterms:W3CDTF">2019-04-15T15:12:00Z</dcterms:modified>
  <cp:category>Data Scientist / Data Engineer</cp:category>
  <cp:contentStatus>chingchuan-chen.github.io</cp:contentStatus>
</cp:coreProperties>
</file>